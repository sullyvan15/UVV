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467C25">
        <w:tc>
          <w:tcPr>
            <w:tcW w:w="965" w:type="dxa"/>
            <w:shd w:val="clear" w:color="auto" w:fill="3A3A3A" w:themeFill="text2"/>
          </w:tcPr>
          <w:p w:rsidR="00467C25" w:rsidRDefault="00467C25">
            <w:pPr>
              <w:spacing w:before="260"/>
            </w:pPr>
          </w:p>
        </w:tc>
        <w:tc>
          <w:tcPr>
            <w:tcW w:w="518" w:type="dxa"/>
          </w:tcPr>
          <w:p w:rsidR="00467C25" w:rsidRDefault="00467C25">
            <w:pPr>
              <w:spacing w:before="260"/>
            </w:pPr>
          </w:p>
        </w:tc>
        <w:tc>
          <w:tcPr>
            <w:tcW w:w="8581" w:type="dxa"/>
          </w:tcPr>
          <w:p w:rsidR="00467C25" w:rsidRDefault="00A56CF8">
            <w:pPr>
              <w:pStyle w:val="Ttulo"/>
            </w:pPr>
            <w:r>
              <w:t>projeto INTEGRADO/ux</w:t>
            </w:r>
          </w:p>
          <w:p w:rsidR="00467C25" w:rsidRDefault="00A56CF8">
            <w:pPr>
              <w:pStyle w:val="Subttulo"/>
            </w:pPr>
            <w:r>
              <w:t>2º. bimestre</w:t>
            </w:r>
          </w:p>
        </w:tc>
      </w:tr>
    </w:tbl>
    <w:p w:rsidR="00467C25" w:rsidRDefault="00A56CF8">
      <w:pPr>
        <w:pStyle w:val="Data"/>
      </w:pPr>
      <w:r>
        <w:t>06/05/2019</w:t>
      </w:r>
    </w:p>
    <w:p w:rsidR="00467C25" w:rsidRDefault="00A56CF8">
      <w:pPr>
        <w:pStyle w:val="Ttulo1"/>
      </w:pPr>
      <w:r>
        <w:t>descrição geral</w:t>
      </w:r>
    </w:p>
    <w:p w:rsidR="00467C25" w:rsidRDefault="00A56CF8">
      <w:r>
        <w:t>O trabalho da disciplina de UX para o 2º. Bimestre de 2019/1 é parte de um Projeto Integrador composto pelas disciplinas de UX, Desenvolvimento Web e Design e Desenvolvimento de Banco de Dados.</w:t>
      </w:r>
    </w:p>
    <w:p w:rsidR="00A56CF8" w:rsidRDefault="00A56CF8"/>
    <w:p w:rsidR="00A56CF8" w:rsidRDefault="00A56CF8" w:rsidP="00A56CF8">
      <w:pPr>
        <w:pStyle w:val="Subttulo"/>
      </w:pPr>
      <w:r>
        <w:t>Objetivo</w:t>
      </w:r>
    </w:p>
    <w:p w:rsidR="00A56CF8" w:rsidRDefault="00A56CF8"/>
    <w:p w:rsidR="00A56CF8" w:rsidRDefault="00A56CF8">
      <w:r>
        <w:t xml:space="preserve">Projeto integrador objetiva trabalhar as interfaces entre disciplinas demonstrando que as habilidades de um profissional devem ser alcançadas quando esse profissional consegue visualizar o trabalho sobre diversos aspectos e consegue perceber que, embora as disciplinas sejam trabalhadas isoladamente, elas </w:t>
      </w:r>
      <w:r w:rsidR="00E559B5">
        <w:t xml:space="preserve">precisam </w:t>
      </w:r>
      <w:r>
        <w:t>ser utilizadas em conjunto de maneira e tornar o resultado mais completo. Do ponto de vista acadêmico, o projeto favorece um ensino contextualizado para o aluno.</w:t>
      </w:r>
    </w:p>
    <w:p w:rsidR="00A56CF8" w:rsidRDefault="00A56CF8">
      <w:r>
        <w:t>O projeto em questão, trata-se de uma aplicação WEB de reservas de pacotes de viagem. O usuário poderá, através da aplicação, comprar passagens de avião e reservar hotéis, pousadas ou resorts para qualquer lugar do mundo.</w:t>
      </w:r>
    </w:p>
    <w:p w:rsidR="00A56CF8" w:rsidRDefault="00A56CF8"/>
    <w:p w:rsidR="00A56CF8" w:rsidRDefault="00A56CF8" w:rsidP="00A56CF8">
      <w:pPr>
        <w:pStyle w:val="Subttulo"/>
      </w:pPr>
      <w:r>
        <w:t xml:space="preserve">Subprojeto </w:t>
      </w:r>
      <w:r w:rsidR="00E559B5">
        <w:t>–</w:t>
      </w:r>
      <w:r>
        <w:t xml:space="preserve"> UX</w:t>
      </w:r>
    </w:p>
    <w:p w:rsidR="00E559B5" w:rsidRDefault="00E559B5" w:rsidP="00E559B5"/>
    <w:p w:rsidR="00E559B5" w:rsidRDefault="00E559B5" w:rsidP="00E559B5">
      <w:r>
        <w:lastRenderedPageBreak/>
        <w:t>Em UX, o projeto objetiva que a aplicação tenha uma interface amigável para o usuário. Que o usuário consiga cumprir seu objetivo sem grandes dificuldades, que a aplicação não deixe o usuário perdido, que o usuário saiba o que fazer quando cometer um erro, que o usuário se sinta seguro e não fique exausto para comprar seu pacote de viagem. Enfim, que o usuário tenha uma boa experiência ao utilizar a aplicação.</w:t>
      </w:r>
    </w:p>
    <w:p w:rsidR="00E559B5" w:rsidRDefault="00E559B5">
      <w:pPr>
        <w:pStyle w:val="Ttulo2"/>
      </w:pPr>
    </w:p>
    <w:p w:rsidR="00467C25" w:rsidRDefault="00A56CF8">
      <w:pPr>
        <w:pStyle w:val="Ttulo2"/>
      </w:pPr>
      <w:r>
        <w:t>Número de integrantes:</w:t>
      </w:r>
    </w:p>
    <w:p w:rsidR="00A56CF8" w:rsidRDefault="00A56CF8">
      <w:r>
        <w:t>O trabalho deve ser realizado em grupo entre 4 e 5 integrantes.</w:t>
      </w:r>
    </w:p>
    <w:p w:rsidR="00E559B5" w:rsidRDefault="00E559B5" w:rsidP="00A56CF8">
      <w:pPr>
        <w:pStyle w:val="Ttulo2"/>
      </w:pPr>
    </w:p>
    <w:p w:rsidR="00A56CF8" w:rsidRDefault="00A56CF8" w:rsidP="00A56CF8">
      <w:pPr>
        <w:pStyle w:val="Ttulo2"/>
      </w:pPr>
      <w:r>
        <w:t>Entregas e Pontuação:</w:t>
      </w:r>
    </w:p>
    <w:tbl>
      <w:tblPr>
        <w:tblStyle w:val="Tabelacomgrade"/>
        <w:tblW w:w="0" w:type="auto"/>
        <w:tblInd w:w="607" w:type="dxa"/>
        <w:tblLook w:val="04A0" w:firstRow="1" w:lastRow="0" w:firstColumn="1" w:lastColumn="0" w:noHBand="0" w:noVBand="1"/>
      </w:tblPr>
      <w:tblGrid>
        <w:gridCol w:w="4945"/>
        <w:gridCol w:w="1637"/>
      </w:tblGrid>
      <w:tr w:rsidR="00A56CF8" w:rsidRPr="00A56CF8" w:rsidTr="0062353D">
        <w:tc>
          <w:tcPr>
            <w:tcW w:w="4945" w:type="dxa"/>
          </w:tcPr>
          <w:p w:rsidR="00A56CF8" w:rsidRPr="00A56CF8" w:rsidRDefault="00A56CF8" w:rsidP="00A56CF8">
            <w:r w:rsidRPr="00A56CF8">
              <w:t>Briefing do sistema</w:t>
            </w:r>
          </w:p>
        </w:tc>
        <w:tc>
          <w:tcPr>
            <w:tcW w:w="1637" w:type="dxa"/>
          </w:tcPr>
          <w:p w:rsidR="00A56CF8" w:rsidRPr="00A56CF8" w:rsidRDefault="00A56CF8" w:rsidP="00A56CF8">
            <w:pPr>
              <w:pStyle w:val="PargrafodaLista"/>
            </w:pPr>
            <w:r>
              <w:t>0,25</w:t>
            </w:r>
          </w:p>
        </w:tc>
      </w:tr>
      <w:tr w:rsidR="00A56CF8" w:rsidRPr="00A56CF8" w:rsidTr="0062353D">
        <w:tc>
          <w:tcPr>
            <w:tcW w:w="4945" w:type="dxa"/>
          </w:tcPr>
          <w:p w:rsidR="00A56CF8" w:rsidRPr="00A56CF8" w:rsidRDefault="00A56CF8" w:rsidP="00A56CF8">
            <w:r w:rsidRPr="00A56CF8">
              <w:t>Persona</w:t>
            </w:r>
          </w:p>
        </w:tc>
        <w:tc>
          <w:tcPr>
            <w:tcW w:w="1637" w:type="dxa"/>
          </w:tcPr>
          <w:p w:rsidR="00A56CF8" w:rsidRPr="00A56CF8" w:rsidRDefault="00A56CF8" w:rsidP="00A56CF8">
            <w:pPr>
              <w:pStyle w:val="PargrafodaLista"/>
            </w:pPr>
            <w:r>
              <w:t>0,25</w:t>
            </w:r>
          </w:p>
        </w:tc>
      </w:tr>
      <w:tr w:rsidR="00A56CF8" w:rsidRPr="00A56CF8" w:rsidTr="0062353D">
        <w:tc>
          <w:tcPr>
            <w:tcW w:w="4945" w:type="dxa"/>
          </w:tcPr>
          <w:p w:rsidR="00A56CF8" w:rsidRPr="00A56CF8" w:rsidRDefault="00A56CF8" w:rsidP="00A56CF8">
            <w:r>
              <w:t>Heurísticas aplicadas</w:t>
            </w:r>
          </w:p>
        </w:tc>
        <w:tc>
          <w:tcPr>
            <w:tcW w:w="1637" w:type="dxa"/>
          </w:tcPr>
          <w:p w:rsidR="00A56CF8" w:rsidRDefault="00A56CF8" w:rsidP="00A56CF8">
            <w:pPr>
              <w:pStyle w:val="PargrafodaLista"/>
            </w:pPr>
            <w:r>
              <w:t>0,25</w:t>
            </w:r>
          </w:p>
        </w:tc>
      </w:tr>
      <w:tr w:rsidR="00A56CF8" w:rsidRPr="00A56CF8" w:rsidTr="0062353D">
        <w:tc>
          <w:tcPr>
            <w:tcW w:w="4945" w:type="dxa"/>
          </w:tcPr>
          <w:p w:rsidR="00A56CF8" w:rsidRDefault="00A56CF8" w:rsidP="00A56CF8">
            <w:proofErr w:type="spellStart"/>
            <w:r>
              <w:t>Wireframe</w:t>
            </w:r>
            <w:proofErr w:type="spellEnd"/>
            <w:r w:rsidR="0062353D">
              <w:t xml:space="preserve"> (mobile e web)</w:t>
            </w:r>
          </w:p>
        </w:tc>
        <w:tc>
          <w:tcPr>
            <w:tcW w:w="1637" w:type="dxa"/>
          </w:tcPr>
          <w:p w:rsidR="00A56CF8" w:rsidRDefault="00A56CF8" w:rsidP="00A56CF8">
            <w:pPr>
              <w:pStyle w:val="PargrafodaLista"/>
            </w:pPr>
            <w:r>
              <w:t>1,0</w:t>
            </w:r>
            <w:r w:rsidR="0062353D">
              <w:t>0</w:t>
            </w:r>
          </w:p>
        </w:tc>
      </w:tr>
      <w:tr w:rsidR="00A56CF8" w:rsidRPr="00A56CF8" w:rsidTr="0062353D">
        <w:tc>
          <w:tcPr>
            <w:tcW w:w="4945" w:type="dxa"/>
          </w:tcPr>
          <w:p w:rsidR="00A56CF8" w:rsidRDefault="00A56CF8" w:rsidP="00A56CF8">
            <w:r>
              <w:t>Fluxo do Usuário</w:t>
            </w:r>
            <w:r w:rsidR="0062353D">
              <w:t xml:space="preserve"> (fluxo principal)</w:t>
            </w:r>
          </w:p>
        </w:tc>
        <w:tc>
          <w:tcPr>
            <w:tcW w:w="1637" w:type="dxa"/>
          </w:tcPr>
          <w:p w:rsidR="00A56CF8" w:rsidRDefault="00A56CF8" w:rsidP="00A56CF8">
            <w:pPr>
              <w:pStyle w:val="PargrafodaLista"/>
            </w:pPr>
            <w:r>
              <w:t>0,25</w:t>
            </w:r>
          </w:p>
        </w:tc>
      </w:tr>
      <w:tr w:rsidR="00A56CF8" w:rsidRPr="00A56CF8" w:rsidTr="0062353D">
        <w:tc>
          <w:tcPr>
            <w:tcW w:w="4945" w:type="dxa"/>
          </w:tcPr>
          <w:p w:rsidR="00A56CF8" w:rsidRDefault="00E559B5" w:rsidP="00A56CF8">
            <w:r>
              <w:t xml:space="preserve">Guia de </w:t>
            </w:r>
            <w:r w:rsidRPr="00BF7409">
              <w:t>Estilo</w:t>
            </w:r>
          </w:p>
        </w:tc>
        <w:tc>
          <w:tcPr>
            <w:tcW w:w="1637" w:type="dxa"/>
          </w:tcPr>
          <w:p w:rsidR="00A56CF8" w:rsidRDefault="00A56CF8" w:rsidP="00A56CF8">
            <w:pPr>
              <w:pStyle w:val="PargrafodaLista"/>
            </w:pPr>
            <w:r>
              <w:t>1,0</w:t>
            </w:r>
            <w:r w:rsidR="0062353D">
              <w:t>0</w:t>
            </w:r>
          </w:p>
        </w:tc>
      </w:tr>
    </w:tbl>
    <w:p w:rsidR="00A56CF8" w:rsidRDefault="00A56CF8" w:rsidP="00A56CF8"/>
    <w:p w:rsidR="00A56CF8" w:rsidRDefault="00A56CF8" w:rsidP="00A56CF8">
      <w:pPr>
        <w:pStyle w:val="Ttulo2"/>
      </w:pPr>
      <w:r>
        <w:t>Formato de Entrega:</w:t>
      </w:r>
    </w:p>
    <w:p w:rsidR="00A56CF8" w:rsidRDefault="00A56CF8" w:rsidP="00A56CF8">
      <w:r>
        <w:t>- Todo o trabalho deve ser entregue impresso em formato A4.</w:t>
      </w:r>
    </w:p>
    <w:p w:rsidR="00A56CF8" w:rsidRPr="00A56CF8" w:rsidRDefault="00A56CF8" w:rsidP="00A56CF8">
      <w:r w:rsidRPr="00A56CF8">
        <w:t xml:space="preserve">- Fonte Arial 12. </w:t>
      </w:r>
    </w:p>
    <w:p w:rsidR="00A56CF8" w:rsidRPr="00A56CF8" w:rsidRDefault="00A56CF8" w:rsidP="00A56CF8">
      <w:r w:rsidRPr="00A56CF8">
        <w:t xml:space="preserve">- Capa </w:t>
      </w:r>
      <w:r>
        <w:t>com nome dos integrantes em ordem alfabética.</w:t>
      </w:r>
    </w:p>
    <w:p w:rsidR="00A56CF8" w:rsidRDefault="00A56CF8" w:rsidP="00A56CF8">
      <w:pPr>
        <w:pStyle w:val="Ttulo2"/>
      </w:pPr>
      <w:r>
        <w:t>Data de Entrega:</w:t>
      </w:r>
    </w:p>
    <w:p w:rsidR="00A56CF8" w:rsidRDefault="00A56CF8" w:rsidP="00A56CF8">
      <w:r>
        <w:t xml:space="preserve">- O trabalho deverá ser entregue </w:t>
      </w:r>
      <w:bookmarkStart w:id="0" w:name="_GoBack"/>
      <w:bookmarkEnd w:id="0"/>
      <w:r w:rsidR="006371DF">
        <w:t xml:space="preserve">em 03 ou </w:t>
      </w:r>
      <w:r w:rsidR="00E559B5">
        <w:t>0</w:t>
      </w:r>
      <w:r w:rsidR="00BF7409">
        <w:t>4</w:t>
      </w:r>
      <w:r>
        <w:t>/</w:t>
      </w:r>
      <w:r w:rsidR="00E559B5">
        <w:t>06</w:t>
      </w:r>
      <w:r w:rsidRPr="0062353D">
        <w:t>/</w:t>
      </w:r>
      <w:r w:rsidR="0062353D" w:rsidRPr="0062353D">
        <w:t>2019</w:t>
      </w:r>
      <w:r>
        <w:t xml:space="preserve"> </w:t>
      </w:r>
      <w:r w:rsidRPr="006371DF">
        <w:rPr>
          <w:b/>
        </w:rPr>
        <w:t xml:space="preserve">durante a </w:t>
      </w:r>
      <w:r w:rsidR="006371DF" w:rsidRPr="006371DF">
        <w:rPr>
          <w:b/>
        </w:rPr>
        <w:t xml:space="preserve">sua </w:t>
      </w:r>
      <w:r w:rsidRPr="006371DF">
        <w:rPr>
          <w:b/>
        </w:rPr>
        <w:t>aula</w:t>
      </w:r>
      <w:r>
        <w:t>.</w:t>
      </w:r>
    </w:p>
    <w:p w:rsidR="00A56CF8" w:rsidRPr="00A56CF8" w:rsidRDefault="00A56CF8" w:rsidP="00A56CF8">
      <w:pPr>
        <w:rPr>
          <w:color w:val="306070" w:themeColor="accent5" w:themeShade="BF"/>
        </w:rPr>
      </w:pPr>
      <w:r w:rsidRPr="00A56CF8">
        <w:rPr>
          <w:color w:val="306070" w:themeColor="accent5" w:themeShade="BF"/>
        </w:rPr>
        <w:t>* Não serão aceitos trabalhos após a data de entrega e fora da aula.</w:t>
      </w:r>
    </w:p>
    <w:p w:rsidR="00A56CF8" w:rsidRDefault="00A56CF8" w:rsidP="00A56CF8"/>
    <w:sectPr w:rsidR="00A56CF8">
      <w:footerReference w:type="default" r:id="rId7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27B" w:rsidRDefault="004A227B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:rsidR="004A227B" w:rsidRDefault="004A227B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C25" w:rsidRDefault="006D0EA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27B" w:rsidRDefault="004A227B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:rsidR="004A227B" w:rsidRDefault="004A227B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3079BC"/>
    <w:multiLevelType w:val="hybridMultilevel"/>
    <w:tmpl w:val="00C02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F8"/>
    <w:rsid w:val="00467C25"/>
    <w:rsid w:val="004A227B"/>
    <w:rsid w:val="0062353D"/>
    <w:rsid w:val="006371DF"/>
    <w:rsid w:val="00674542"/>
    <w:rsid w:val="006D0EA7"/>
    <w:rsid w:val="00A56CF8"/>
    <w:rsid w:val="00A60025"/>
    <w:rsid w:val="00BF7409"/>
    <w:rsid w:val="00E5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2077"/>
  <w15:chartTrackingRefBased/>
  <w15:docId w15:val="{08100877-C777-304D-BD90-57537DDC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pt-PT" w:eastAsia="ja-JP" w:bidi="pt-PT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EA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</w:rPr>
  </w:style>
  <w:style w:type="paragraph" w:styleId="Ttulo">
    <w:name w:val="Title"/>
    <w:basedOn w:val="Normal"/>
    <w:link w:val="Ttulo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tulo">
    <w:name w:val="Subtitle"/>
    <w:basedOn w:val="Normal"/>
    <w:link w:val="Subttulo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tuloChar">
    <w:name w:val="Subtítulo Char"/>
    <w:basedOn w:val="Fontepargpadro"/>
    <w:link w:val="Subttulo"/>
    <w:uiPriority w:val="2"/>
    <w:rPr>
      <w:rFonts w:eastAsiaTheme="minorEastAsia"/>
      <w:i/>
      <w:sz w:val="48"/>
    </w:rPr>
  </w:style>
  <w:style w:type="paragraph" w:styleId="Data">
    <w:name w:val="Date"/>
    <w:basedOn w:val="Normal"/>
    <w:next w:val="Ttulo1"/>
    <w:link w:val="Data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aChar">
    <w:name w:val="Data Char"/>
    <w:basedOn w:val="Fontepargpadro"/>
    <w:link w:val="Data"/>
    <w:uiPriority w:val="3"/>
    <w:rPr>
      <w:sz w:val="32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RodapChar">
    <w:name w:val="Rodapé Char"/>
    <w:basedOn w:val="Fontepargpadro"/>
    <w:link w:val="Rodap"/>
    <w:uiPriority w:val="99"/>
    <w:rPr>
      <w:b/>
      <w:sz w:val="36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nfase">
    <w:name w:val="Emphasis"/>
    <w:basedOn w:val="Fontepargpadro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3A3A3A" w:themeColor="text2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3A3A3A" w:themeColor="text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PargrafodaLista">
    <w:name w:val="List Paragraph"/>
    <w:basedOn w:val="Normal"/>
    <w:uiPriority w:val="34"/>
    <w:unhideWhenUsed/>
    <w:qFormat/>
    <w:rsid w:val="00A5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silealima/Library/Containers/com.microsoft.Word/Data/Library/Application%20Support/Microsoft/Office/16.0/DTS/pt-BR%7bAD819086-5738-8244-9452-1211B9726466%7d/%7bCA8FD561-F3BD-A245-9371-EE2AFF0231BB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{CA8FD561-F3BD-A245-9371-EE2AFF0231BB}tf10002077.dotx</Template>
  <TotalTime>118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Susilea Abreu</cp:lastModifiedBy>
  <cp:revision>6</cp:revision>
  <dcterms:created xsi:type="dcterms:W3CDTF">2019-05-05T23:59:00Z</dcterms:created>
  <dcterms:modified xsi:type="dcterms:W3CDTF">2019-05-19T20:23:00Z</dcterms:modified>
</cp:coreProperties>
</file>