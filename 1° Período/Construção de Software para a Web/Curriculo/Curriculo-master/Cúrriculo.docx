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2608"/>
        <w:gridCol w:w="1147"/>
        <w:gridCol w:w="1461"/>
        <w:gridCol w:w="2608"/>
        <w:gridCol w:w="2608"/>
      </w:tblGrid>
      <w:tr w:rsidR="002C2CDD" w:rsidRPr="003D32DC" w14:paraId="7380D877" w14:textId="77777777" w:rsidTr="007B3163">
        <w:trPr>
          <w:trHeight w:val="13391"/>
        </w:trPr>
        <w:tc>
          <w:tcPr>
            <w:tcW w:w="3755" w:type="dxa"/>
            <w:gridSpan w:val="2"/>
            <w:tcMar>
              <w:top w:w="504" w:type="dxa"/>
              <w:right w:w="720" w:type="dxa"/>
            </w:tcMar>
          </w:tcPr>
          <w:p w14:paraId="524B9A34" w14:textId="77777777" w:rsidR="00A50939" w:rsidRPr="003D32DC" w:rsidRDefault="003B7513" w:rsidP="007569C1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alias w:val="Objetivo:"/>
                <w:tag w:val="Objetivo:"/>
                <w:id w:val="319159961"/>
                <w:placeholder>
                  <w:docPart w:val="CDCBB784D47B44A4BC7BFFD3E41052EB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206502">
                  <w:rPr>
                    <w:sz w:val="24"/>
                    <w:lang w:val="pt-BR" w:bidi="pt-BR"/>
                  </w:rPr>
                  <w:t>Objetivo</w:t>
                </w:r>
              </w:sdtContent>
            </w:sdt>
          </w:p>
          <w:p w14:paraId="396795D5" w14:textId="77777777" w:rsidR="002C2CDD" w:rsidRPr="003D32DC" w:rsidRDefault="006B7F67" w:rsidP="006B7F67">
            <w:pPr>
              <w:rPr>
                <w:lang w:val="pt-BR"/>
              </w:rPr>
            </w:pPr>
            <w:r>
              <w:rPr>
                <w:lang w:val="pt-BR"/>
              </w:rPr>
              <w:t xml:space="preserve">Obter conhecimento e prática nesse </w:t>
            </w:r>
            <w:bookmarkStart w:id="0" w:name="_GoBack"/>
            <w:bookmarkEnd w:id="0"/>
            <w:r w:rsidR="00E9236B">
              <w:rPr>
                <w:lang w:val="pt-BR"/>
              </w:rPr>
              <w:t>exercício e</w:t>
            </w:r>
            <w:r w:rsidR="00657881">
              <w:rPr>
                <w:lang w:val="pt-BR"/>
              </w:rPr>
              <w:t xml:space="preserve"> contribuir para o avanço da equipe e da empresa. </w:t>
            </w:r>
          </w:p>
          <w:p w14:paraId="55EBD728" w14:textId="77777777" w:rsidR="002C2CDD" w:rsidRPr="003D32DC" w:rsidRDefault="003B7513" w:rsidP="007569C1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alias w:val="Habilidades:"/>
                <w:tag w:val="Habilidades:"/>
                <w:id w:val="1490835561"/>
                <w:placeholder>
                  <w:docPart w:val="36F4A9EAB341402D913D145F706EB7F2"/>
                </w:placeholder>
                <w:temporary/>
                <w:showingPlcHdr/>
                <w15:appearance w15:val="hidden"/>
              </w:sdtPr>
              <w:sdtEndPr>
                <w:rPr>
                  <w:highlight w:val="yellow"/>
                </w:rPr>
              </w:sdtEndPr>
              <w:sdtContent>
                <w:r w:rsidR="002C2CDD" w:rsidRPr="007B3163">
                  <w:rPr>
                    <w:sz w:val="24"/>
                    <w:lang w:val="pt-BR" w:bidi="pt-BR"/>
                  </w:rPr>
                  <w:t>Habilidades</w:t>
                </w:r>
              </w:sdtContent>
            </w:sdt>
          </w:p>
          <w:p w14:paraId="3B8282D2" w14:textId="5CC1BB39" w:rsidR="00E9236B" w:rsidRDefault="006B7F67" w:rsidP="00741125">
            <w:pPr>
              <w:rPr>
                <w:lang w:val="pt-BR"/>
              </w:rPr>
            </w:pPr>
            <w:r>
              <w:rPr>
                <w:lang w:val="pt-BR"/>
              </w:rPr>
              <w:t xml:space="preserve">Gerir, liderar, trabalhar em equipe, fácil aprendizagem, </w:t>
            </w:r>
            <w:r w:rsidR="00657881">
              <w:rPr>
                <w:lang w:val="pt-BR"/>
              </w:rPr>
              <w:t>otimizar processos.</w:t>
            </w:r>
          </w:p>
          <w:p w14:paraId="18E181F1" w14:textId="77777777" w:rsidR="00E9236B" w:rsidRPr="003D32DC" w:rsidRDefault="003B7513" w:rsidP="00E9236B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alias w:val="Experiência voluntária ou de liderança:"/>
                <w:tag w:val="Experiência voluntária ou de liderança:"/>
                <w:id w:val="994849945"/>
                <w:placeholder>
                  <w:docPart w:val="3816577BAF474259B06BAB4016B1252F"/>
                </w:placeholder>
                <w:temporary/>
                <w:showingPlcHdr/>
                <w15:appearance w15:val="hidden"/>
              </w:sdtPr>
              <w:sdtEndPr/>
              <w:sdtContent>
                <w:r w:rsidR="00E9236B" w:rsidRPr="007B3163">
                  <w:rPr>
                    <w:sz w:val="24"/>
                    <w:lang w:val="pt-BR" w:bidi="pt-BR"/>
                  </w:rPr>
                  <w:t>Experiência voluntária ou de liderança</w:t>
                </w:r>
              </w:sdtContent>
            </w:sdt>
          </w:p>
          <w:p w14:paraId="1E42B140" w14:textId="451DA8D7" w:rsidR="00E9236B" w:rsidRDefault="007B3163" w:rsidP="00E9236B">
            <w:pPr>
              <w:rPr>
                <w:lang w:val="pt-BR"/>
              </w:rPr>
            </w:pPr>
            <w:r>
              <w:rPr>
                <w:lang w:val="pt-BR"/>
              </w:rPr>
              <w:t xml:space="preserve">. </w:t>
            </w:r>
            <w:r w:rsidR="00E9236B" w:rsidRPr="007B3163">
              <w:rPr>
                <w:b/>
                <w:lang w:val="pt-BR"/>
              </w:rPr>
              <w:t>2019</w:t>
            </w:r>
            <w:r w:rsidR="00E9236B">
              <w:rPr>
                <w:lang w:val="pt-BR"/>
              </w:rPr>
              <w:t xml:space="preserve"> - Projeto ‘Social Beta’ – Jump Chile 2019 (Chile)</w:t>
            </w:r>
          </w:p>
          <w:p w14:paraId="3C59799E" w14:textId="77777777" w:rsidR="001317A1" w:rsidRDefault="001317A1" w:rsidP="00E9236B">
            <w:pPr>
              <w:rPr>
                <w:lang w:val="pt-BR"/>
              </w:rPr>
            </w:pPr>
          </w:p>
          <w:p w14:paraId="322D6048" w14:textId="2A5EE1FF" w:rsidR="00E9236B" w:rsidRDefault="007B3163" w:rsidP="00E9236B">
            <w:pPr>
              <w:rPr>
                <w:lang w:val="pt-BR"/>
              </w:rPr>
            </w:pPr>
            <w:r>
              <w:rPr>
                <w:lang w:val="pt-BR"/>
              </w:rPr>
              <w:t xml:space="preserve">. </w:t>
            </w:r>
            <w:r w:rsidR="00E9236B" w:rsidRPr="007B3163">
              <w:rPr>
                <w:b/>
                <w:lang w:val="pt-BR"/>
              </w:rPr>
              <w:t>2017,2018</w:t>
            </w:r>
            <w:r w:rsidR="00E9236B">
              <w:rPr>
                <w:lang w:val="pt-BR"/>
              </w:rPr>
              <w:t xml:space="preserve"> - NUPEEAAS – Iniciação científica Núcleo de pesquisas de estudos afrodescendentes</w:t>
            </w:r>
          </w:p>
          <w:p w14:paraId="2CB888E4" w14:textId="77777777" w:rsidR="007B3163" w:rsidRDefault="007B3163" w:rsidP="00E9236B">
            <w:pPr>
              <w:rPr>
                <w:lang w:val="pt-BR"/>
              </w:rPr>
            </w:pPr>
          </w:p>
          <w:p w14:paraId="77DAFD91" w14:textId="3D6318A0" w:rsidR="00E9236B" w:rsidRDefault="007B3163" w:rsidP="00E9236B">
            <w:pPr>
              <w:rPr>
                <w:lang w:val="pt-BR"/>
              </w:rPr>
            </w:pPr>
            <w:r>
              <w:rPr>
                <w:lang w:val="pt-BR"/>
              </w:rPr>
              <w:t xml:space="preserve">. </w:t>
            </w:r>
            <w:r w:rsidR="00E9236B" w:rsidRPr="007B3163">
              <w:rPr>
                <w:b/>
                <w:lang w:val="pt-BR"/>
              </w:rPr>
              <w:t>2016</w:t>
            </w:r>
            <w:r w:rsidR="00E9236B">
              <w:rPr>
                <w:lang w:val="pt-BR"/>
              </w:rPr>
              <w:t xml:space="preserve"> – Escola inteligente</w:t>
            </w:r>
          </w:p>
          <w:p w14:paraId="0205B1F8" w14:textId="2F891C69" w:rsidR="007B3163" w:rsidRDefault="007B3163" w:rsidP="00E9236B">
            <w:pPr>
              <w:rPr>
                <w:lang w:val="pt-BR"/>
              </w:rPr>
            </w:pPr>
          </w:p>
          <w:p w14:paraId="3A13AD28" w14:textId="33D763FB" w:rsidR="007B3163" w:rsidRDefault="007B3163" w:rsidP="00E9236B">
            <w:pPr>
              <w:rPr>
                <w:lang w:val="pt-BR"/>
              </w:rPr>
            </w:pPr>
            <w:r>
              <w:rPr>
                <w:lang w:val="pt-BR"/>
              </w:rPr>
              <w:t xml:space="preserve">. </w:t>
            </w:r>
            <w:r w:rsidRPr="007B3163">
              <w:rPr>
                <w:b/>
                <w:lang w:val="pt-BR"/>
              </w:rPr>
              <w:t>2015, Atualmente</w:t>
            </w:r>
            <w:r>
              <w:rPr>
                <w:lang w:val="pt-BR"/>
              </w:rPr>
              <w:t xml:space="preserve"> – </w:t>
            </w:r>
            <w:proofErr w:type="spellStart"/>
            <w:proofErr w:type="gramStart"/>
            <w:r>
              <w:rPr>
                <w:lang w:val="pt-BR"/>
              </w:rPr>
              <w:t>SM!Tech</w:t>
            </w:r>
            <w:proofErr w:type="spellEnd"/>
            <w:proofErr w:type="gramEnd"/>
            <w:r>
              <w:rPr>
                <w:lang w:val="pt-BR"/>
              </w:rPr>
              <w:t xml:space="preserve"> Experience</w:t>
            </w:r>
          </w:p>
          <w:p w14:paraId="09D78245" w14:textId="0CB67D61" w:rsidR="001317A1" w:rsidRPr="00206502" w:rsidRDefault="00206502" w:rsidP="001317A1">
            <w:pPr>
              <w:pStyle w:val="Ttulo3"/>
              <w:rPr>
                <w:sz w:val="24"/>
                <w:lang w:val="pt-BR"/>
              </w:rPr>
            </w:pPr>
            <w:r w:rsidRPr="00206502">
              <w:rPr>
                <w:sz w:val="24"/>
                <w:lang w:val="pt-BR"/>
              </w:rPr>
              <w:t>autodidata</w:t>
            </w:r>
          </w:p>
          <w:p w14:paraId="60D0BC92" w14:textId="502E27AE" w:rsidR="001317A1" w:rsidRPr="001317A1" w:rsidRDefault="00206502" w:rsidP="001317A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Áreas de conhecimento/atuação em: (básico/intermediário)</w:t>
            </w:r>
          </w:p>
          <w:p w14:paraId="3859AA6A" w14:textId="3E9452A4" w:rsidR="001317A1" w:rsidRDefault="00206502" w:rsidP="001317A1">
            <w:pPr>
              <w:rPr>
                <w:lang w:val="pt-BR"/>
              </w:rPr>
            </w:pPr>
            <w:r>
              <w:rPr>
                <w:lang w:val="pt-BR"/>
              </w:rPr>
              <w:t>. Ciência da Computação</w:t>
            </w:r>
          </w:p>
          <w:p w14:paraId="5B3327C1" w14:textId="773F199C" w:rsidR="00206502" w:rsidRDefault="00206502" w:rsidP="001317A1">
            <w:pPr>
              <w:rPr>
                <w:lang w:val="pt-BR"/>
              </w:rPr>
            </w:pPr>
            <w:r>
              <w:rPr>
                <w:lang w:val="pt-BR"/>
              </w:rPr>
              <w:t>. Sistema de Informação</w:t>
            </w:r>
          </w:p>
          <w:p w14:paraId="4AC65D26" w14:textId="1CBF7769" w:rsidR="00206502" w:rsidRDefault="00206502" w:rsidP="001317A1">
            <w:pPr>
              <w:rPr>
                <w:lang w:val="pt-BR"/>
              </w:rPr>
            </w:pPr>
            <w:r>
              <w:rPr>
                <w:lang w:val="pt-BR"/>
              </w:rPr>
              <w:t>. Segurança da Informação</w:t>
            </w:r>
          </w:p>
          <w:p w14:paraId="7854B781" w14:textId="03EC31D3" w:rsidR="00206502" w:rsidRDefault="00206502" w:rsidP="001317A1">
            <w:pPr>
              <w:rPr>
                <w:lang w:val="pt-BR"/>
              </w:rPr>
            </w:pPr>
            <w:r>
              <w:rPr>
                <w:lang w:val="pt-BR"/>
              </w:rPr>
              <w:t>. Redação</w:t>
            </w:r>
          </w:p>
          <w:p w14:paraId="63F31EEB" w14:textId="77777777" w:rsidR="00206502" w:rsidRDefault="00206502" w:rsidP="00206502">
            <w:pPr>
              <w:rPr>
                <w:lang w:val="pt-BR"/>
              </w:rPr>
            </w:pPr>
            <w:r>
              <w:rPr>
                <w:lang w:val="pt-BR"/>
              </w:rPr>
              <w:t>. Inglês</w:t>
            </w:r>
          </w:p>
          <w:p w14:paraId="00F5F831" w14:textId="692354EB" w:rsidR="00206502" w:rsidRDefault="00206502" w:rsidP="00206502">
            <w:pPr>
              <w:rPr>
                <w:lang w:val="pt-BR"/>
              </w:rPr>
            </w:pPr>
            <w:r>
              <w:rPr>
                <w:lang w:val="pt-BR"/>
              </w:rPr>
              <w:t>. Marketing</w:t>
            </w:r>
          </w:p>
          <w:p w14:paraId="3D8CB852" w14:textId="77777777" w:rsidR="007B3163" w:rsidRDefault="007B3163" w:rsidP="00206502">
            <w:pPr>
              <w:rPr>
                <w:lang w:val="pt-BR"/>
              </w:rPr>
            </w:pPr>
            <w:r>
              <w:rPr>
                <w:lang w:val="pt-BR"/>
              </w:rPr>
              <w:t>. Comunicação</w:t>
            </w:r>
          </w:p>
          <w:p w14:paraId="273EA8AD" w14:textId="64FC4916" w:rsidR="00E9236B" w:rsidRPr="003D32DC" w:rsidRDefault="00206502" w:rsidP="00206502">
            <w:pPr>
              <w:rPr>
                <w:lang w:val="pt-BR"/>
              </w:rPr>
            </w:pPr>
            <w:r>
              <w:rPr>
                <w:lang w:val="pt-BR"/>
              </w:rPr>
              <w:t>. Edição e manipulação de foto e vídeo</w:t>
            </w:r>
          </w:p>
        </w:tc>
        <w:tc>
          <w:tcPr>
            <w:tcW w:w="6677" w:type="dxa"/>
            <w:gridSpan w:val="3"/>
            <w:tcMar>
              <w:top w:w="504" w:type="dxa"/>
              <w:left w:w="0" w:type="dxa"/>
            </w:tcMar>
          </w:tcPr>
          <w:p w14:paraId="29D9B836" w14:textId="77777777" w:rsidR="002C2CDD" w:rsidRPr="003D32DC" w:rsidRDefault="003B7513" w:rsidP="007569C1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alias w:val="Experiência:"/>
                <w:tag w:val="Experiência:"/>
                <w:id w:val="1217937480"/>
                <w:placeholder>
                  <w:docPart w:val="10250C67397A4728AAB73E78F51344A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317A1">
                  <w:rPr>
                    <w:sz w:val="24"/>
                    <w:lang w:val="pt-BR" w:bidi="pt-BR"/>
                  </w:rPr>
                  <w:t>Experiência</w:t>
                </w:r>
              </w:sdtContent>
            </w:sdt>
          </w:p>
          <w:p w14:paraId="207CAE69" w14:textId="77777777" w:rsidR="002C2CDD" w:rsidRPr="003D32DC" w:rsidRDefault="0046007D" w:rsidP="007569C1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Produção de conteúdo</w:t>
            </w:r>
            <w:r w:rsidR="002C2CDD" w:rsidRPr="003D32DC">
              <w:rPr>
                <w:lang w:val="pt-BR" w:bidi="pt-BR"/>
              </w:rPr>
              <w:t> • </w:t>
            </w:r>
            <w:proofErr w:type="gramStart"/>
            <w:r>
              <w:rPr>
                <w:lang w:val="pt-BR"/>
              </w:rPr>
              <w:t>SM!TECH</w:t>
            </w:r>
            <w:proofErr w:type="gramEnd"/>
            <w:r w:rsidR="002C2CDD" w:rsidRPr="003D32DC">
              <w:rPr>
                <w:lang w:val="pt-BR" w:bidi="pt-BR"/>
              </w:rPr>
              <w:t> • </w:t>
            </w:r>
            <w:r>
              <w:rPr>
                <w:lang w:val="pt-BR"/>
              </w:rPr>
              <w:t>2015 – ATÉ HOJE</w:t>
            </w:r>
          </w:p>
          <w:p w14:paraId="6A3BADDC" w14:textId="376A99CA" w:rsidR="002C2CDD" w:rsidRPr="003D32DC" w:rsidRDefault="0046007D" w:rsidP="007569C1">
            <w:pPr>
              <w:rPr>
                <w:lang w:val="pt-BR"/>
              </w:rPr>
            </w:pPr>
            <w:r>
              <w:rPr>
                <w:lang w:val="pt-BR"/>
              </w:rPr>
              <w:t xml:space="preserve">Produção de conteúdo audiovisual relacionado a Ciência da Computação, Internet das Coisas e Segurança da Informação. </w:t>
            </w:r>
            <w:r w:rsidR="007B3163">
              <w:rPr>
                <w:lang w:val="pt-BR"/>
              </w:rPr>
              <w:t>Redação, r</w:t>
            </w:r>
            <w:r>
              <w:rPr>
                <w:lang w:val="pt-BR"/>
              </w:rPr>
              <w:t>oteirização, apresentação, edição e finalização cerca de 500 materiais.</w:t>
            </w:r>
          </w:p>
          <w:p w14:paraId="0E89C836" w14:textId="77777777" w:rsidR="002C2CDD" w:rsidRPr="003D32DC" w:rsidRDefault="0046007D" w:rsidP="007569C1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instrutor</w:t>
            </w:r>
            <w:r w:rsidR="002C2CDD" w:rsidRPr="003D32DC">
              <w:rPr>
                <w:lang w:val="pt-BR" w:bidi="pt-BR"/>
              </w:rPr>
              <w:t> • </w:t>
            </w:r>
            <w:r>
              <w:rPr>
                <w:lang w:val="pt-BR"/>
              </w:rPr>
              <w:t>udemy</w:t>
            </w:r>
            <w:r w:rsidRPr="003D32DC">
              <w:rPr>
                <w:lang w:val="pt-BR" w:bidi="pt-BR"/>
              </w:rPr>
              <w:t xml:space="preserve"> </w:t>
            </w:r>
            <w:r w:rsidR="002C2CDD" w:rsidRPr="003D32DC">
              <w:rPr>
                <w:lang w:val="pt-BR" w:bidi="pt-BR"/>
              </w:rPr>
              <w:t>•</w:t>
            </w:r>
            <w:r>
              <w:rPr>
                <w:lang w:val="pt-BR" w:bidi="pt-BR"/>
              </w:rPr>
              <w:t xml:space="preserve"> 2017</w:t>
            </w:r>
            <w:r w:rsidR="00635692">
              <w:rPr>
                <w:lang w:val="pt-BR" w:bidi="pt-BR"/>
              </w:rPr>
              <w:t xml:space="preserve"> - 2017</w:t>
            </w:r>
          </w:p>
          <w:p w14:paraId="56D279B0" w14:textId="6DA8209A" w:rsidR="002C2CDD" w:rsidRDefault="006B7F67" w:rsidP="007569C1">
            <w:pPr>
              <w:rPr>
                <w:lang w:val="pt-BR"/>
              </w:rPr>
            </w:pPr>
            <w:r>
              <w:rPr>
                <w:lang w:val="pt-BR"/>
              </w:rPr>
              <w:t>Instrução</w:t>
            </w:r>
            <w:r w:rsidR="00635692">
              <w:rPr>
                <w:lang w:val="pt-BR"/>
              </w:rPr>
              <w:t xml:space="preserve"> de aulas sobre Segurança da Informação</w:t>
            </w:r>
            <w:r w:rsidR="00746B11">
              <w:rPr>
                <w:lang w:val="pt-BR"/>
              </w:rPr>
              <w:t>.</w:t>
            </w:r>
          </w:p>
          <w:p w14:paraId="63932602" w14:textId="77777777" w:rsidR="00006AD8" w:rsidRDefault="00006AD8" w:rsidP="007569C1">
            <w:pPr>
              <w:rPr>
                <w:lang w:val="pt-BR"/>
              </w:rPr>
            </w:pPr>
          </w:p>
          <w:p w14:paraId="1F260919" w14:textId="77777777" w:rsidR="00006AD8" w:rsidRPr="003D32DC" w:rsidRDefault="00006AD8" w:rsidP="00E9236B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Montagem e manuntenção de computadores</w:t>
            </w:r>
            <w:r w:rsidRPr="003D32DC">
              <w:rPr>
                <w:lang w:val="pt-BR" w:bidi="pt-BR"/>
              </w:rPr>
              <w:t> •</w:t>
            </w:r>
            <w:r>
              <w:rPr>
                <w:lang w:val="pt-BR" w:bidi="pt-BR"/>
              </w:rPr>
              <w:t xml:space="preserve"> </w:t>
            </w:r>
            <w:r w:rsidR="00E9236B">
              <w:rPr>
                <w:lang w:val="pt-BR" w:bidi="pt-BR"/>
              </w:rPr>
              <w:t>2013 - 2015</w:t>
            </w:r>
          </w:p>
          <w:p w14:paraId="1137CCEA" w14:textId="77777777" w:rsidR="002C2CDD" w:rsidRPr="003D32DC" w:rsidRDefault="003B7513" w:rsidP="007569C1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alias w:val="Escolaridade:"/>
                <w:tag w:val="Educação:"/>
                <w:id w:val="1349516922"/>
                <w:placeholder>
                  <w:docPart w:val="62D76FD4BEAC48F29F71D8A37468143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317A1">
                  <w:rPr>
                    <w:sz w:val="24"/>
                    <w:lang w:val="pt-BR" w:bidi="pt-BR"/>
                  </w:rPr>
                  <w:t>Escolaridade</w:t>
                </w:r>
              </w:sdtContent>
            </w:sdt>
          </w:p>
          <w:p w14:paraId="3ED96919" w14:textId="09C08B57" w:rsidR="00746B11" w:rsidRDefault="00746B11" w:rsidP="007569C1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ensino médio</w:t>
            </w:r>
            <w:r w:rsidRPr="003D32DC">
              <w:rPr>
                <w:lang w:val="pt-BR" w:bidi="pt-BR"/>
              </w:rPr>
              <w:t xml:space="preserve"> • </w:t>
            </w:r>
            <w:r>
              <w:rPr>
                <w:lang w:val="pt-BR"/>
              </w:rPr>
              <w:t>2017</w:t>
            </w:r>
            <w:r w:rsidRPr="003D32DC">
              <w:rPr>
                <w:lang w:val="pt-BR" w:bidi="pt-BR"/>
              </w:rPr>
              <w:t xml:space="preserve"> • </w:t>
            </w:r>
            <w:r>
              <w:rPr>
                <w:lang w:val="pt-BR"/>
              </w:rPr>
              <w:t>Escola estadual labor club</w:t>
            </w:r>
          </w:p>
          <w:p w14:paraId="18EBB950" w14:textId="77777777" w:rsidR="00746B11" w:rsidRDefault="00746B11" w:rsidP="007569C1">
            <w:pPr>
              <w:pStyle w:val="Ttulo4"/>
              <w:rPr>
                <w:lang w:val="pt-BR"/>
              </w:rPr>
            </w:pPr>
          </w:p>
          <w:p w14:paraId="24BCF5C4" w14:textId="2C291362" w:rsidR="002C2CDD" w:rsidRPr="003D32DC" w:rsidRDefault="00635692" w:rsidP="007569C1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CIÊNCIA DA COM</w:t>
            </w:r>
            <w:r w:rsidR="00A425BB">
              <w:rPr>
                <w:lang w:val="pt-BR"/>
              </w:rPr>
              <w:t>putação</w:t>
            </w:r>
            <w:r w:rsidR="002C2CDD" w:rsidRPr="003D32DC">
              <w:rPr>
                <w:lang w:val="pt-BR" w:bidi="pt-BR"/>
              </w:rPr>
              <w:t xml:space="preserve"> • </w:t>
            </w:r>
            <w:r w:rsidR="003152E6">
              <w:rPr>
                <w:lang w:val="pt-BR"/>
              </w:rPr>
              <w:t>CURSANDO</w:t>
            </w:r>
            <w:r w:rsidR="002C2CDD" w:rsidRPr="003D32DC">
              <w:rPr>
                <w:lang w:val="pt-BR" w:bidi="pt-BR"/>
              </w:rPr>
              <w:t xml:space="preserve"> • </w:t>
            </w:r>
            <w:r w:rsidR="003152E6">
              <w:rPr>
                <w:lang w:val="pt-BR"/>
              </w:rPr>
              <w:t>UNIVERSIDADE VILA VELHA</w:t>
            </w:r>
          </w:p>
          <w:p w14:paraId="002D21FF" w14:textId="77777777" w:rsidR="002C2CDD" w:rsidRDefault="00E43779" w:rsidP="007569C1">
            <w:pPr>
              <w:rPr>
                <w:lang w:val="pt-BR"/>
              </w:rPr>
            </w:pPr>
            <w:r>
              <w:rPr>
                <w:lang w:val="pt-BR"/>
              </w:rPr>
              <w:t>1° Período; Cursando: Banco de Dados 1, Construção de software para web, Estruturas de Computadores, Experiência de Interface de Usuário</w:t>
            </w:r>
            <w:r w:rsidR="0046007D">
              <w:rPr>
                <w:lang w:val="pt-BR"/>
              </w:rPr>
              <w:t>, Introdução à ciência da Computação</w:t>
            </w:r>
          </w:p>
          <w:p w14:paraId="5E7DD32E" w14:textId="77777777" w:rsidR="0046007D" w:rsidRPr="003D32DC" w:rsidRDefault="0046007D" w:rsidP="007569C1">
            <w:pPr>
              <w:rPr>
                <w:lang w:val="pt-BR"/>
              </w:rPr>
            </w:pPr>
            <w:r>
              <w:rPr>
                <w:lang w:val="pt-BR"/>
              </w:rPr>
              <w:t>Top 20 – Melhores programadores URI UVV</w:t>
            </w:r>
          </w:p>
          <w:p w14:paraId="1C1B779D" w14:textId="64A86B4B" w:rsidR="002C2CDD" w:rsidRPr="003D32DC" w:rsidRDefault="003152E6" w:rsidP="007569C1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PROGRAMAÇÃO WEB</w:t>
            </w:r>
            <w:r w:rsidR="002C2CDD" w:rsidRPr="003D32DC">
              <w:rPr>
                <w:lang w:val="pt-BR" w:bidi="pt-BR"/>
              </w:rPr>
              <w:t xml:space="preserve"> • </w:t>
            </w:r>
            <w:r w:rsidR="00746B11">
              <w:rPr>
                <w:lang w:val="pt-BR"/>
              </w:rPr>
              <w:t>2016</w:t>
            </w:r>
            <w:r w:rsidR="002C2CDD" w:rsidRPr="003D32DC">
              <w:rPr>
                <w:lang w:val="pt-BR" w:bidi="pt-BR"/>
              </w:rPr>
              <w:t xml:space="preserve"> • </w:t>
            </w:r>
            <w:r w:rsidR="0046007D">
              <w:rPr>
                <w:lang w:val="pt-BR"/>
              </w:rPr>
              <w:t>CODECADEMY</w:t>
            </w:r>
          </w:p>
          <w:p w14:paraId="64C8731C" w14:textId="77777777" w:rsidR="002C2CDD" w:rsidRDefault="0046007D" w:rsidP="007569C1">
            <w:pPr>
              <w:rPr>
                <w:lang w:val="pt-BR"/>
              </w:rPr>
            </w:pPr>
            <w:r>
              <w:rPr>
                <w:lang w:val="pt-BR"/>
              </w:rPr>
              <w:t xml:space="preserve">Desenvolvimento em Web; HTML, HTML5, CSS3, </w:t>
            </w:r>
            <w:proofErr w:type="spellStart"/>
            <w:r>
              <w:rPr>
                <w:lang w:val="pt-BR"/>
              </w:rPr>
              <w:t>JavaScript</w:t>
            </w:r>
            <w:proofErr w:type="spellEnd"/>
          </w:p>
          <w:p w14:paraId="68EA4B3A" w14:textId="77777777" w:rsidR="0046007D" w:rsidRPr="003D32DC" w:rsidRDefault="0046007D" w:rsidP="0046007D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PROGRAMAÇÃO ANDROID</w:t>
            </w:r>
            <w:r w:rsidRPr="003D32DC">
              <w:rPr>
                <w:lang w:val="pt-BR" w:bidi="pt-BR"/>
              </w:rPr>
              <w:t xml:space="preserve">• </w:t>
            </w:r>
            <w:r>
              <w:rPr>
                <w:lang w:val="pt-BR"/>
              </w:rPr>
              <w:t>CURSANDO</w:t>
            </w:r>
            <w:r w:rsidRPr="003D32DC">
              <w:rPr>
                <w:lang w:val="pt-BR" w:bidi="pt-BR"/>
              </w:rPr>
              <w:t xml:space="preserve"> • </w:t>
            </w:r>
            <w:r>
              <w:rPr>
                <w:lang w:val="pt-BR"/>
              </w:rPr>
              <w:t>UDACITY</w:t>
            </w:r>
          </w:p>
          <w:p w14:paraId="7F54D8BE" w14:textId="77777777" w:rsidR="0046007D" w:rsidRDefault="0046007D" w:rsidP="0046007D">
            <w:pPr>
              <w:rPr>
                <w:lang w:val="pt-BR"/>
              </w:rPr>
            </w:pPr>
            <w:r>
              <w:rPr>
                <w:lang w:val="pt-BR"/>
              </w:rPr>
              <w:t>Desenvolvimento para dispositivos Android</w:t>
            </w:r>
          </w:p>
          <w:p w14:paraId="64C5002A" w14:textId="77777777" w:rsidR="00E9236B" w:rsidRDefault="00E9236B" w:rsidP="00E9236B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MONTAGEM E MAnUTENÇÃO DE SMARTPHONE</w:t>
            </w:r>
            <w:r w:rsidRPr="003D32DC">
              <w:rPr>
                <w:lang w:val="pt-BR" w:bidi="pt-BR"/>
              </w:rPr>
              <w:t xml:space="preserve">• </w:t>
            </w:r>
            <w:r>
              <w:rPr>
                <w:lang w:val="pt-BR"/>
              </w:rPr>
              <w:t>2017</w:t>
            </w:r>
            <w:r w:rsidRPr="003D32DC">
              <w:rPr>
                <w:lang w:val="pt-BR" w:bidi="pt-BR"/>
              </w:rPr>
              <w:t xml:space="preserve"> • </w:t>
            </w:r>
            <w:r>
              <w:rPr>
                <w:lang w:val="pt-BR"/>
              </w:rPr>
              <w:t>CNI</w:t>
            </w:r>
          </w:p>
          <w:p w14:paraId="7E98AC9E" w14:textId="77777777" w:rsidR="00746B11" w:rsidRDefault="00746B11" w:rsidP="00E9236B">
            <w:pPr>
              <w:pStyle w:val="Ttulo4"/>
              <w:rPr>
                <w:lang w:val="pt-BR"/>
              </w:rPr>
            </w:pPr>
          </w:p>
          <w:p w14:paraId="5BD357DA" w14:textId="7B837E7E" w:rsidR="00E9236B" w:rsidRPr="003D32DC" w:rsidRDefault="00E9236B" w:rsidP="00E9236B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Produção de audiovisual</w:t>
            </w:r>
            <w:r w:rsidRPr="003D32DC">
              <w:rPr>
                <w:lang w:val="pt-BR" w:bidi="pt-BR"/>
              </w:rPr>
              <w:t xml:space="preserve">• </w:t>
            </w:r>
            <w:r>
              <w:rPr>
                <w:lang w:val="pt-BR"/>
              </w:rPr>
              <w:t>2018</w:t>
            </w:r>
            <w:r w:rsidRPr="003D32DC">
              <w:rPr>
                <w:lang w:val="pt-BR" w:bidi="pt-BR"/>
              </w:rPr>
              <w:t xml:space="preserve"> • </w:t>
            </w:r>
            <w:r>
              <w:rPr>
                <w:lang w:val="pt-BR"/>
              </w:rPr>
              <w:t>sesc</w:t>
            </w:r>
          </w:p>
          <w:p w14:paraId="6A5C8C69" w14:textId="77777777" w:rsidR="00746B11" w:rsidRDefault="00746B11" w:rsidP="00A425BB">
            <w:pPr>
              <w:pStyle w:val="Ttulo4"/>
              <w:rPr>
                <w:lang w:val="pt-BR"/>
              </w:rPr>
            </w:pPr>
          </w:p>
          <w:p w14:paraId="4693BE87" w14:textId="65F7B160" w:rsidR="00A425BB" w:rsidRPr="003D32DC" w:rsidRDefault="00A425BB" w:rsidP="00A425BB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programação básica e avançada</w:t>
            </w:r>
            <w:r w:rsidRPr="003D32DC">
              <w:rPr>
                <w:lang w:val="pt-BR" w:bidi="pt-BR"/>
              </w:rPr>
              <w:t xml:space="preserve">• </w:t>
            </w:r>
            <w:r>
              <w:rPr>
                <w:lang w:val="pt-BR"/>
              </w:rPr>
              <w:t>CURSANDO</w:t>
            </w:r>
            <w:r w:rsidRPr="003D32DC">
              <w:rPr>
                <w:lang w:val="pt-BR" w:bidi="pt-BR"/>
              </w:rPr>
              <w:t xml:space="preserve"> • </w:t>
            </w:r>
            <w:r>
              <w:rPr>
                <w:lang w:val="pt-BR"/>
              </w:rPr>
              <w:t>udemy</w:t>
            </w:r>
          </w:p>
          <w:p w14:paraId="2D010E72" w14:textId="77777777" w:rsidR="0046007D" w:rsidRDefault="00A425BB" w:rsidP="007569C1">
            <w:pPr>
              <w:rPr>
                <w:lang w:val="pt-BR"/>
              </w:rPr>
            </w:pPr>
            <w:r>
              <w:rPr>
                <w:lang w:val="pt-BR"/>
              </w:rPr>
              <w:t xml:space="preserve">Banco de Dados MySQL, Python 3, </w:t>
            </w:r>
            <w:proofErr w:type="spellStart"/>
            <w:r>
              <w:rPr>
                <w:lang w:val="pt-BR"/>
              </w:rPr>
              <w:t>Unity</w:t>
            </w:r>
            <w:proofErr w:type="spellEnd"/>
            <w:r>
              <w:rPr>
                <w:lang w:val="pt-BR"/>
              </w:rPr>
              <w:t xml:space="preserve"> 5, Framework </w:t>
            </w:r>
            <w:proofErr w:type="spellStart"/>
            <w:r>
              <w:rPr>
                <w:lang w:val="pt-BR"/>
              </w:rPr>
              <w:t>Bootstrap</w:t>
            </w:r>
            <w:proofErr w:type="spellEnd"/>
            <w:r>
              <w:rPr>
                <w:lang w:val="pt-BR"/>
              </w:rPr>
              <w:t xml:space="preserve">, PHP, </w:t>
            </w:r>
            <w:proofErr w:type="spellStart"/>
            <w:r>
              <w:rPr>
                <w:lang w:val="pt-BR"/>
              </w:rPr>
              <w:t>Ionic</w:t>
            </w:r>
            <w:proofErr w:type="spellEnd"/>
            <w:r>
              <w:rPr>
                <w:lang w:val="pt-BR"/>
              </w:rPr>
              <w:t xml:space="preserve"> 3, C e C++, </w:t>
            </w:r>
            <w:proofErr w:type="spellStart"/>
            <w:r>
              <w:rPr>
                <w:lang w:val="pt-BR"/>
              </w:rPr>
              <w:t>Unreal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Engine</w:t>
            </w:r>
            <w:proofErr w:type="spellEnd"/>
            <w:r>
              <w:rPr>
                <w:lang w:val="pt-BR"/>
              </w:rPr>
              <w:t xml:space="preserve">, XML, </w:t>
            </w:r>
            <w:proofErr w:type="spellStart"/>
            <w:proofErr w:type="gramStart"/>
            <w:r>
              <w:rPr>
                <w:lang w:val="pt-BR"/>
              </w:rPr>
              <w:t>React,js</w:t>
            </w:r>
            <w:proofErr w:type="spellEnd"/>
            <w:proofErr w:type="gram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Unity</w:t>
            </w:r>
            <w:proofErr w:type="spellEnd"/>
            <w:r>
              <w:rPr>
                <w:lang w:val="pt-BR"/>
              </w:rPr>
              <w:t xml:space="preserve"> 3D</w:t>
            </w:r>
            <w:r w:rsidR="00B55271">
              <w:rPr>
                <w:lang w:val="pt-BR"/>
              </w:rPr>
              <w:t xml:space="preserve">, </w:t>
            </w:r>
            <w:proofErr w:type="spellStart"/>
            <w:r w:rsidR="00B55271">
              <w:rPr>
                <w:lang w:val="pt-BR"/>
              </w:rPr>
              <w:t>Algorítmos</w:t>
            </w:r>
            <w:proofErr w:type="spellEnd"/>
            <w:r w:rsidR="00B55271">
              <w:rPr>
                <w:lang w:val="pt-BR"/>
              </w:rPr>
              <w:t xml:space="preserve"> e lógica de programação, Data Science, Linux.</w:t>
            </w:r>
          </w:p>
          <w:p w14:paraId="1C93F73E" w14:textId="77777777" w:rsidR="001317A1" w:rsidRPr="003D32DC" w:rsidRDefault="001317A1" w:rsidP="00E9236B">
            <w:pPr>
              <w:rPr>
                <w:lang w:val="pt-BR"/>
              </w:rPr>
            </w:pPr>
          </w:p>
        </w:tc>
      </w:tr>
      <w:tr w:rsidR="007B3163" w:rsidRPr="007B3163" w14:paraId="1C338698" w14:textId="77777777" w:rsidTr="007B3163">
        <w:tblPrEx>
          <w:tblCellMar>
            <w:left w:w="108" w:type="dxa"/>
            <w:right w:w="108" w:type="dxa"/>
          </w:tblCellMar>
        </w:tblPrEx>
        <w:trPr>
          <w:trHeight w:val="352"/>
        </w:trPr>
        <w:tc>
          <w:tcPr>
            <w:tcW w:w="2608" w:type="dxa"/>
            <w:tcMar>
              <w:top w:w="648" w:type="dxa"/>
              <w:left w:w="115" w:type="dxa"/>
              <w:bottom w:w="0" w:type="dxa"/>
              <w:right w:w="115" w:type="dxa"/>
            </w:tcMar>
          </w:tcPr>
          <w:p w14:paraId="1EDBF81F" w14:textId="77777777" w:rsidR="007B3163" w:rsidRPr="007B3163" w:rsidRDefault="007B3163" w:rsidP="009A181F">
            <w:pPr>
              <w:pStyle w:val="Rodap"/>
              <w:rPr>
                <w:sz w:val="16"/>
                <w:szCs w:val="16"/>
                <w:lang w:val="pt-BR"/>
              </w:rPr>
            </w:pPr>
            <w:r w:rsidRPr="007B3163">
              <w:rPr>
                <w:noProof/>
                <w:sz w:val="16"/>
                <w:szCs w:val="16"/>
                <w:lang w:val="en-US" w:eastAsia="zh-CN"/>
              </w:rPr>
              <mc:AlternateContent>
                <mc:Choice Requires="wpg">
                  <w:drawing>
                    <wp:inline distT="0" distB="0" distL="0" distR="0" wp14:anchorId="6183B3FA" wp14:editId="149C67D9">
                      <wp:extent cx="329184" cy="329184"/>
                      <wp:effectExtent l="0" t="0" r="0" b="0"/>
                      <wp:docPr id="27" name="Grupo 102" title="Ícone de emai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329184" cy="329184"/>
                                <a:chOff x="0" y="0"/>
                                <a:chExt cx="734576" cy="734576"/>
                              </a:xfrm>
                            </wpg:grpSpPr>
                            <wps:wsp>
                              <wps:cNvPr id="28" name="Oval 28"/>
                              <wps:cNvSpPr/>
                              <wps:spPr>
                                <a:xfrm>
                                  <a:off x="0" y="0"/>
                                  <a:ext cx="734576" cy="7345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" name="Grupo 29"/>
                              <wpg:cNvGrpSpPr/>
                              <wpg:grpSpPr>
                                <a:xfrm>
                                  <a:off x="163954" y="245845"/>
                                  <a:ext cx="406667" cy="242889"/>
                                  <a:chOff x="163954" y="245844"/>
                                  <a:chExt cx="727861" cy="434726"/>
                                </a:xfrm>
                              </wpg:grpSpPr>
                              <wps:wsp>
                                <wps:cNvPr id="30" name="Forma Livre 30"/>
                                <wps:cNvSpPr/>
                                <wps:spPr>
                                  <a:xfrm flipV="1">
                                    <a:off x="163954" y="471541"/>
                                    <a:ext cx="727861" cy="209029"/>
                                  </a:xfrm>
                                  <a:custGeom>
                                    <a:avLst/>
                                    <a:gdLst>
                                      <a:gd name="connsiteX0" fmla="*/ 315411 w 785097"/>
                                      <a:gd name="connsiteY0" fmla="*/ 218554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315411 w 785097"/>
                                      <a:gd name="connsiteY5" fmla="*/ 218554 h 218554"/>
                                      <a:gd name="connsiteX0" fmla="*/ 287158 w 785097"/>
                                      <a:gd name="connsiteY0" fmla="*/ 209029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287158 w 785097"/>
                                      <a:gd name="connsiteY5" fmla="*/ 209029 h 218554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65103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7687 w 785097"/>
                                      <a:gd name="connsiteY1" fmla="*/ 134147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87413 w 785097"/>
                                      <a:gd name="connsiteY1" fmla="*/ 122241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38910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785097" h="209029">
                                        <a:moveTo>
                                          <a:pt x="287158" y="209029"/>
                                        </a:moveTo>
                                        <a:lnTo>
                                          <a:pt x="392549" y="138910"/>
                                        </a:lnTo>
                                        <a:lnTo>
                                          <a:pt x="500509" y="209029"/>
                                        </a:lnTo>
                                        <a:lnTo>
                                          <a:pt x="78509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87158" y="2090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Triângulo Isósceles 90"/>
                                <wps:cNvSpPr/>
                                <wps:spPr>
                                  <a:xfrm rot="5400000" flipV="1">
                                    <a:off x="583899" y="338416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Triângulo Isósceles 90"/>
                                <wps:cNvSpPr/>
                                <wps:spPr>
                                  <a:xfrm rot="16200000" flipH="1" flipV="1">
                                    <a:off x="99717" y="341263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Triângulo Isósceles 33"/>
                                <wps:cNvSpPr/>
                                <wps:spPr>
                                  <a:xfrm flipV="1">
                                    <a:off x="168712" y="245844"/>
                                    <a:ext cx="723102" cy="264827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F2D651" id="Grupo 102" o:spid="_x0000_s1026" alt="Título: Ícone de email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">
                      <o:lock v:ext="edit" aspectratio="t"/>
  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  <v:stroke joinstyle="miter"/>
                      </v:oval>
  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shape id="Forma Liv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  <v:stroke joinstyle="miter"/>
                          <v:path arrowok="t" o:connecttype="custom" o:connectlocs="266223,209029;363931,138910;464020,209029;727861,0;0,0;266223,209029" o:connectangles="0,0,0,0,0,0"/>
                        </v:shape>
                        <v:shape id="Triâ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 id="Triâ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Triângulo Isósceles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08" w:type="dxa"/>
            <w:gridSpan w:val="2"/>
            <w:tcMar>
              <w:top w:w="648" w:type="dxa"/>
              <w:left w:w="115" w:type="dxa"/>
              <w:bottom w:w="0" w:type="dxa"/>
              <w:right w:w="115" w:type="dxa"/>
            </w:tcMar>
          </w:tcPr>
          <w:p w14:paraId="77CA7C59" w14:textId="77777777" w:rsidR="007B3163" w:rsidRPr="007B3163" w:rsidRDefault="007B3163" w:rsidP="009A181F">
            <w:pPr>
              <w:pStyle w:val="Rodap"/>
              <w:rPr>
                <w:sz w:val="16"/>
                <w:szCs w:val="16"/>
                <w:lang w:val="pt-BR"/>
              </w:rPr>
            </w:pPr>
            <w:r w:rsidRPr="007B3163">
              <w:rPr>
                <w:noProof/>
                <w:sz w:val="16"/>
                <w:szCs w:val="16"/>
                <w:lang w:val="en-US" w:eastAsia="zh-CN"/>
              </w:rPr>
              <mc:AlternateContent>
                <mc:Choice Requires="wpg">
                  <w:drawing>
                    <wp:inline distT="0" distB="0" distL="0" distR="0" wp14:anchorId="4F48A422" wp14:editId="30CD7DF3">
                      <wp:extent cx="329184" cy="329184"/>
                      <wp:effectExtent l="0" t="0" r="13970" b="13970"/>
                      <wp:docPr id="34" name="Grupo 4" title="Ícone do Twitt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430" cy="430"/>
                              </a:xfrm>
                            </wpg:grpSpPr>
                            <wps:wsp>
                              <wps:cNvPr id="35" name="Círculo ao redor do símbolo do Twitter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0" cy="430"/>
                                </a:xfrm>
                                <a:custGeom>
                                  <a:avLst/>
                                  <a:gdLst>
                                    <a:gd name="T0" fmla="*/ 1825 w 3441"/>
                                    <a:gd name="T1" fmla="*/ 4 h 3441"/>
                                    <a:gd name="T2" fmla="*/ 2029 w 3441"/>
                                    <a:gd name="T3" fmla="*/ 29 h 3441"/>
                                    <a:gd name="T4" fmla="*/ 2226 w 3441"/>
                                    <a:gd name="T5" fmla="*/ 76 h 3441"/>
                                    <a:gd name="T6" fmla="*/ 2412 w 3441"/>
                                    <a:gd name="T7" fmla="*/ 146 h 3441"/>
                                    <a:gd name="T8" fmla="*/ 2588 w 3441"/>
                                    <a:gd name="T9" fmla="*/ 236 h 3441"/>
                                    <a:gd name="T10" fmla="*/ 2752 w 3441"/>
                                    <a:gd name="T11" fmla="*/ 344 h 3441"/>
                                    <a:gd name="T12" fmla="*/ 2901 w 3441"/>
                                    <a:gd name="T13" fmla="*/ 471 h 3441"/>
                                    <a:gd name="T14" fmla="*/ 3035 w 3441"/>
                                    <a:gd name="T15" fmla="*/ 613 h 3441"/>
                                    <a:gd name="T16" fmla="*/ 3154 w 3441"/>
                                    <a:gd name="T17" fmla="*/ 769 h 3441"/>
                                    <a:gd name="T18" fmla="*/ 3253 w 3441"/>
                                    <a:gd name="T19" fmla="*/ 939 h 3441"/>
                                    <a:gd name="T20" fmla="*/ 3333 w 3441"/>
                                    <a:gd name="T21" fmla="*/ 1121 h 3441"/>
                                    <a:gd name="T22" fmla="*/ 3392 w 3441"/>
                                    <a:gd name="T23" fmla="*/ 1313 h 3441"/>
                                    <a:gd name="T24" fmla="*/ 3428 w 3441"/>
                                    <a:gd name="T25" fmla="*/ 1513 h 3441"/>
                                    <a:gd name="T26" fmla="*/ 3441 w 3441"/>
                                    <a:gd name="T27" fmla="*/ 1721 h 3441"/>
                                    <a:gd name="T28" fmla="*/ 3428 w 3441"/>
                                    <a:gd name="T29" fmla="*/ 1929 h 3441"/>
                                    <a:gd name="T30" fmla="*/ 3392 w 3441"/>
                                    <a:gd name="T31" fmla="*/ 2130 h 3441"/>
                                    <a:gd name="T32" fmla="*/ 3333 w 3441"/>
                                    <a:gd name="T33" fmla="*/ 2321 h 3441"/>
                                    <a:gd name="T34" fmla="*/ 3253 w 3441"/>
                                    <a:gd name="T35" fmla="*/ 2502 h 3441"/>
                                    <a:gd name="T36" fmla="*/ 3154 w 3441"/>
                                    <a:gd name="T37" fmla="*/ 2672 h 3441"/>
                                    <a:gd name="T38" fmla="*/ 3035 w 3441"/>
                                    <a:gd name="T39" fmla="*/ 2829 h 3441"/>
                                    <a:gd name="T40" fmla="*/ 2901 w 3441"/>
                                    <a:gd name="T41" fmla="*/ 2972 h 3441"/>
                                    <a:gd name="T42" fmla="*/ 2752 w 3441"/>
                                    <a:gd name="T43" fmla="*/ 3097 h 3441"/>
                                    <a:gd name="T44" fmla="*/ 2588 w 3441"/>
                                    <a:gd name="T45" fmla="*/ 3206 h 3441"/>
                                    <a:gd name="T46" fmla="*/ 2412 w 3441"/>
                                    <a:gd name="T47" fmla="*/ 3296 h 3441"/>
                                    <a:gd name="T48" fmla="*/ 2226 w 3441"/>
                                    <a:gd name="T49" fmla="*/ 3365 h 3441"/>
                                    <a:gd name="T50" fmla="*/ 2029 w 3441"/>
                                    <a:gd name="T51" fmla="*/ 3414 h 3441"/>
                                    <a:gd name="T52" fmla="*/ 1825 w 3441"/>
                                    <a:gd name="T53" fmla="*/ 3438 h 3441"/>
                                    <a:gd name="T54" fmla="*/ 1615 w 3441"/>
                                    <a:gd name="T55" fmla="*/ 3438 h 3441"/>
                                    <a:gd name="T56" fmla="*/ 1411 w 3441"/>
                                    <a:gd name="T57" fmla="*/ 3414 h 3441"/>
                                    <a:gd name="T58" fmla="*/ 1214 w 3441"/>
                                    <a:gd name="T59" fmla="*/ 3365 h 3441"/>
                                    <a:gd name="T60" fmla="*/ 1028 w 3441"/>
                                    <a:gd name="T61" fmla="*/ 3296 h 3441"/>
                                    <a:gd name="T62" fmla="*/ 852 w 3441"/>
                                    <a:gd name="T63" fmla="*/ 3206 h 3441"/>
                                    <a:gd name="T64" fmla="*/ 689 w 3441"/>
                                    <a:gd name="T65" fmla="*/ 3097 h 3441"/>
                                    <a:gd name="T66" fmla="*/ 539 w 3441"/>
                                    <a:gd name="T67" fmla="*/ 2972 h 3441"/>
                                    <a:gd name="T68" fmla="*/ 405 w 3441"/>
                                    <a:gd name="T69" fmla="*/ 2829 h 3441"/>
                                    <a:gd name="T70" fmla="*/ 287 w 3441"/>
                                    <a:gd name="T71" fmla="*/ 2672 h 3441"/>
                                    <a:gd name="T72" fmla="*/ 188 w 3441"/>
                                    <a:gd name="T73" fmla="*/ 2502 h 3441"/>
                                    <a:gd name="T74" fmla="*/ 108 w 3441"/>
                                    <a:gd name="T75" fmla="*/ 2321 h 3441"/>
                                    <a:gd name="T76" fmla="*/ 49 w 3441"/>
                                    <a:gd name="T77" fmla="*/ 2130 h 3441"/>
                                    <a:gd name="T78" fmla="*/ 13 w 3441"/>
                                    <a:gd name="T79" fmla="*/ 1929 h 3441"/>
                                    <a:gd name="T80" fmla="*/ 0 w 3441"/>
                                    <a:gd name="T81" fmla="*/ 1721 h 3441"/>
                                    <a:gd name="T82" fmla="*/ 13 w 3441"/>
                                    <a:gd name="T83" fmla="*/ 1513 h 3441"/>
                                    <a:gd name="T84" fmla="*/ 49 w 3441"/>
                                    <a:gd name="T85" fmla="*/ 1313 h 3441"/>
                                    <a:gd name="T86" fmla="*/ 108 w 3441"/>
                                    <a:gd name="T87" fmla="*/ 1121 h 3441"/>
                                    <a:gd name="T88" fmla="*/ 188 w 3441"/>
                                    <a:gd name="T89" fmla="*/ 939 h 3441"/>
                                    <a:gd name="T90" fmla="*/ 287 w 3441"/>
                                    <a:gd name="T91" fmla="*/ 769 h 3441"/>
                                    <a:gd name="T92" fmla="*/ 405 w 3441"/>
                                    <a:gd name="T93" fmla="*/ 613 h 3441"/>
                                    <a:gd name="T94" fmla="*/ 539 w 3441"/>
                                    <a:gd name="T95" fmla="*/ 471 h 3441"/>
                                    <a:gd name="T96" fmla="*/ 689 w 3441"/>
                                    <a:gd name="T97" fmla="*/ 344 h 3441"/>
                                    <a:gd name="T98" fmla="*/ 852 w 3441"/>
                                    <a:gd name="T99" fmla="*/ 236 h 3441"/>
                                    <a:gd name="T100" fmla="*/ 1028 w 3441"/>
                                    <a:gd name="T101" fmla="*/ 146 h 3441"/>
                                    <a:gd name="T102" fmla="*/ 1214 w 3441"/>
                                    <a:gd name="T103" fmla="*/ 76 h 3441"/>
                                    <a:gd name="T104" fmla="*/ 1411 w 3441"/>
                                    <a:gd name="T105" fmla="*/ 29 h 3441"/>
                                    <a:gd name="T106" fmla="*/ 1615 w 3441"/>
                                    <a:gd name="T107" fmla="*/ 4 h 344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3441" h="3441">
                                      <a:moveTo>
                                        <a:pt x="1720" y="0"/>
                                      </a:moveTo>
                                      <a:lnTo>
                                        <a:pt x="1825" y="4"/>
                                      </a:lnTo>
                                      <a:lnTo>
                                        <a:pt x="1929" y="13"/>
                                      </a:lnTo>
                                      <a:lnTo>
                                        <a:pt x="2029" y="29"/>
                                      </a:lnTo>
                                      <a:lnTo>
                                        <a:pt x="2129" y="50"/>
                                      </a:lnTo>
                                      <a:lnTo>
                                        <a:pt x="2226" y="76"/>
                                      </a:lnTo>
                                      <a:lnTo>
                                        <a:pt x="2320" y="108"/>
                                      </a:lnTo>
                                      <a:lnTo>
                                        <a:pt x="2412" y="146"/>
                                      </a:lnTo>
                                      <a:lnTo>
                                        <a:pt x="2502" y="188"/>
                                      </a:lnTo>
                                      <a:lnTo>
                                        <a:pt x="2588" y="236"/>
                                      </a:lnTo>
                                      <a:lnTo>
                                        <a:pt x="2672" y="287"/>
                                      </a:lnTo>
                                      <a:lnTo>
                                        <a:pt x="2752" y="344"/>
                                      </a:lnTo>
                                      <a:lnTo>
                                        <a:pt x="2828" y="406"/>
                                      </a:lnTo>
                                      <a:lnTo>
                                        <a:pt x="2901" y="471"/>
                                      </a:lnTo>
                                      <a:lnTo>
                                        <a:pt x="2971" y="540"/>
                                      </a:lnTo>
                                      <a:lnTo>
                                        <a:pt x="3035" y="613"/>
                                      </a:lnTo>
                                      <a:lnTo>
                                        <a:pt x="3096" y="690"/>
                                      </a:lnTo>
                                      <a:lnTo>
                                        <a:pt x="3154" y="769"/>
                                      </a:lnTo>
                                      <a:lnTo>
                                        <a:pt x="3205" y="853"/>
                                      </a:lnTo>
                                      <a:lnTo>
                                        <a:pt x="3253" y="939"/>
                                      </a:lnTo>
                                      <a:lnTo>
                                        <a:pt x="3295" y="1029"/>
                                      </a:lnTo>
                                      <a:lnTo>
                                        <a:pt x="3333" y="1121"/>
                                      </a:lnTo>
                                      <a:lnTo>
                                        <a:pt x="3364" y="1215"/>
                                      </a:lnTo>
                                      <a:lnTo>
                                        <a:pt x="3392" y="1313"/>
                                      </a:lnTo>
                                      <a:lnTo>
                                        <a:pt x="3412" y="1412"/>
                                      </a:lnTo>
                                      <a:lnTo>
                                        <a:pt x="3428" y="1513"/>
                                      </a:lnTo>
                                      <a:lnTo>
                                        <a:pt x="3438" y="1616"/>
                                      </a:lnTo>
                                      <a:lnTo>
                                        <a:pt x="3441" y="1721"/>
                                      </a:lnTo>
                                      <a:lnTo>
                                        <a:pt x="3438" y="1826"/>
                                      </a:lnTo>
                                      <a:lnTo>
                                        <a:pt x="3428" y="1929"/>
                                      </a:lnTo>
                                      <a:lnTo>
                                        <a:pt x="3412" y="2030"/>
                                      </a:lnTo>
                                      <a:lnTo>
                                        <a:pt x="3392" y="2130"/>
                                      </a:lnTo>
                                      <a:lnTo>
                                        <a:pt x="3364" y="2226"/>
                                      </a:lnTo>
                                      <a:lnTo>
                                        <a:pt x="3333" y="2321"/>
                                      </a:lnTo>
                                      <a:lnTo>
                                        <a:pt x="3295" y="2413"/>
                                      </a:lnTo>
                                      <a:lnTo>
                                        <a:pt x="3253" y="2502"/>
                                      </a:lnTo>
                                      <a:lnTo>
                                        <a:pt x="3205" y="2589"/>
                                      </a:lnTo>
                                      <a:lnTo>
                                        <a:pt x="3154" y="2672"/>
                                      </a:lnTo>
                                      <a:lnTo>
                                        <a:pt x="3096" y="2753"/>
                                      </a:lnTo>
                                      <a:lnTo>
                                        <a:pt x="3035" y="2829"/>
                                      </a:lnTo>
                                      <a:lnTo>
                                        <a:pt x="2971" y="2902"/>
                                      </a:lnTo>
                                      <a:lnTo>
                                        <a:pt x="2901" y="2972"/>
                                      </a:lnTo>
                                      <a:lnTo>
                                        <a:pt x="2828" y="3037"/>
                                      </a:lnTo>
                                      <a:lnTo>
                                        <a:pt x="2752" y="3097"/>
                                      </a:lnTo>
                                      <a:lnTo>
                                        <a:pt x="2672" y="3154"/>
                                      </a:lnTo>
                                      <a:lnTo>
                                        <a:pt x="2588" y="3206"/>
                                      </a:lnTo>
                                      <a:lnTo>
                                        <a:pt x="2502" y="3253"/>
                                      </a:lnTo>
                                      <a:lnTo>
                                        <a:pt x="2412" y="3296"/>
                                      </a:lnTo>
                                      <a:lnTo>
                                        <a:pt x="2320" y="3333"/>
                                      </a:lnTo>
                                      <a:lnTo>
                                        <a:pt x="2226" y="3365"/>
                                      </a:lnTo>
                                      <a:lnTo>
                                        <a:pt x="2129" y="3393"/>
                                      </a:lnTo>
                                      <a:lnTo>
                                        <a:pt x="2029" y="3414"/>
                                      </a:lnTo>
                                      <a:lnTo>
                                        <a:pt x="1929" y="3428"/>
                                      </a:lnTo>
                                      <a:lnTo>
                                        <a:pt x="1825" y="3438"/>
                                      </a:lnTo>
                                      <a:lnTo>
                                        <a:pt x="1720" y="3441"/>
                                      </a:lnTo>
                                      <a:lnTo>
                                        <a:pt x="1615" y="3438"/>
                                      </a:lnTo>
                                      <a:lnTo>
                                        <a:pt x="1513" y="3428"/>
                                      </a:lnTo>
                                      <a:lnTo>
                                        <a:pt x="1411" y="3414"/>
                                      </a:lnTo>
                                      <a:lnTo>
                                        <a:pt x="1312" y="3393"/>
                                      </a:lnTo>
                                      <a:lnTo>
                                        <a:pt x="1214" y="3365"/>
                                      </a:lnTo>
                                      <a:lnTo>
                                        <a:pt x="1120" y="3333"/>
                                      </a:lnTo>
                                      <a:lnTo>
                                        <a:pt x="1028" y="3296"/>
                                      </a:lnTo>
                                      <a:lnTo>
                                        <a:pt x="939" y="3253"/>
                                      </a:lnTo>
                                      <a:lnTo>
                                        <a:pt x="852" y="3206"/>
                                      </a:lnTo>
                                      <a:lnTo>
                                        <a:pt x="769" y="3154"/>
                                      </a:lnTo>
                                      <a:lnTo>
                                        <a:pt x="689" y="3097"/>
                                      </a:lnTo>
                                      <a:lnTo>
                                        <a:pt x="612" y="3037"/>
                                      </a:lnTo>
                                      <a:lnTo>
                                        <a:pt x="539" y="2972"/>
                                      </a:lnTo>
                                      <a:lnTo>
                                        <a:pt x="470" y="2902"/>
                                      </a:lnTo>
                                      <a:lnTo>
                                        <a:pt x="405" y="2829"/>
                                      </a:lnTo>
                                      <a:lnTo>
                                        <a:pt x="344" y="2753"/>
                                      </a:lnTo>
                                      <a:lnTo>
                                        <a:pt x="287" y="2672"/>
                                      </a:lnTo>
                                      <a:lnTo>
                                        <a:pt x="235" y="2589"/>
                                      </a:lnTo>
                                      <a:lnTo>
                                        <a:pt x="188" y="2502"/>
                                      </a:lnTo>
                                      <a:lnTo>
                                        <a:pt x="145" y="2413"/>
                                      </a:lnTo>
                                      <a:lnTo>
                                        <a:pt x="108" y="2321"/>
                                      </a:lnTo>
                                      <a:lnTo>
                                        <a:pt x="76" y="2226"/>
                                      </a:lnTo>
                                      <a:lnTo>
                                        <a:pt x="49" y="2130"/>
                                      </a:lnTo>
                                      <a:lnTo>
                                        <a:pt x="28" y="2030"/>
                                      </a:lnTo>
                                      <a:lnTo>
                                        <a:pt x="13" y="1929"/>
                                      </a:lnTo>
                                      <a:lnTo>
                                        <a:pt x="4" y="1826"/>
                                      </a:lnTo>
                                      <a:lnTo>
                                        <a:pt x="0" y="1721"/>
                                      </a:lnTo>
                                      <a:lnTo>
                                        <a:pt x="4" y="1616"/>
                                      </a:lnTo>
                                      <a:lnTo>
                                        <a:pt x="13" y="1513"/>
                                      </a:lnTo>
                                      <a:lnTo>
                                        <a:pt x="28" y="1412"/>
                                      </a:lnTo>
                                      <a:lnTo>
                                        <a:pt x="49" y="1313"/>
                                      </a:lnTo>
                                      <a:lnTo>
                                        <a:pt x="76" y="1215"/>
                                      </a:lnTo>
                                      <a:lnTo>
                                        <a:pt x="108" y="1121"/>
                                      </a:lnTo>
                                      <a:lnTo>
                                        <a:pt x="145" y="1029"/>
                                      </a:lnTo>
                                      <a:lnTo>
                                        <a:pt x="188" y="939"/>
                                      </a:lnTo>
                                      <a:lnTo>
                                        <a:pt x="235" y="853"/>
                                      </a:lnTo>
                                      <a:lnTo>
                                        <a:pt x="287" y="769"/>
                                      </a:lnTo>
                                      <a:lnTo>
                                        <a:pt x="344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0" y="540"/>
                                      </a:lnTo>
                                      <a:lnTo>
                                        <a:pt x="539" y="471"/>
                                      </a:lnTo>
                                      <a:lnTo>
                                        <a:pt x="612" y="406"/>
                                      </a:lnTo>
                                      <a:lnTo>
                                        <a:pt x="689" y="344"/>
                                      </a:lnTo>
                                      <a:lnTo>
                                        <a:pt x="769" y="287"/>
                                      </a:lnTo>
                                      <a:lnTo>
                                        <a:pt x="852" y="236"/>
                                      </a:lnTo>
                                      <a:lnTo>
                                        <a:pt x="939" y="188"/>
                                      </a:lnTo>
                                      <a:lnTo>
                                        <a:pt x="1028" y="146"/>
                                      </a:lnTo>
                                      <a:lnTo>
                                        <a:pt x="1120" y="108"/>
                                      </a:lnTo>
                                      <a:lnTo>
                                        <a:pt x="1214" y="76"/>
                                      </a:lnTo>
                                      <a:lnTo>
                                        <a:pt x="1312" y="50"/>
                                      </a:lnTo>
                                      <a:lnTo>
                                        <a:pt x="1411" y="29"/>
                                      </a:lnTo>
                                      <a:lnTo>
                                        <a:pt x="1513" y="13"/>
                                      </a:lnTo>
                                      <a:lnTo>
                                        <a:pt x="1615" y="4"/>
                                      </a:lnTo>
                                      <a:lnTo>
                                        <a:pt x="17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6" name="Símbolo do Twitter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4" y="119"/>
                                  <a:ext cx="238" cy="211"/>
                                </a:xfrm>
                                <a:custGeom>
                                  <a:avLst/>
                                  <a:gdLst>
                                    <a:gd name="T0" fmla="*/ 1407 w 1898"/>
                                    <a:gd name="T1" fmla="*/ 12 h 1692"/>
                                    <a:gd name="T2" fmla="*/ 1530 w 1898"/>
                                    <a:gd name="T3" fmla="*/ 71 h 1692"/>
                                    <a:gd name="T4" fmla="*/ 1664 w 1898"/>
                                    <a:gd name="T5" fmla="*/ 118 h 1692"/>
                                    <a:gd name="T6" fmla="*/ 1845 w 1898"/>
                                    <a:gd name="T7" fmla="*/ 31 h 1692"/>
                                    <a:gd name="T8" fmla="*/ 1779 w 1898"/>
                                    <a:gd name="T9" fmla="*/ 167 h 1692"/>
                                    <a:gd name="T10" fmla="*/ 1675 w 1898"/>
                                    <a:gd name="T11" fmla="*/ 267 h 1692"/>
                                    <a:gd name="T12" fmla="*/ 1844 w 1898"/>
                                    <a:gd name="T13" fmla="*/ 223 h 1692"/>
                                    <a:gd name="T14" fmla="*/ 1829 w 1898"/>
                                    <a:gd name="T15" fmla="*/ 298 h 1692"/>
                                    <a:gd name="T16" fmla="*/ 1704 w 1898"/>
                                    <a:gd name="T17" fmla="*/ 421 h 1692"/>
                                    <a:gd name="T18" fmla="*/ 1699 w 1898"/>
                                    <a:gd name="T19" fmla="*/ 603 h 1692"/>
                                    <a:gd name="T20" fmla="*/ 1665 w 1898"/>
                                    <a:gd name="T21" fmla="*/ 794 h 1692"/>
                                    <a:gd name="T22" fmla="*/ 1603 w 1898"/>
                                    <a:gd name="T23" fmla="*/ 982 h 1692"/>
                                    <a:gd name="T24" fmla="*/ 1514 w 1898"/>
                                    <a:gd name="T25" fmla="*/ 1160 h 1692"/>
                                    <a:gd name="T26" fmla="*/ 1398 w 1898"/>
                                    <a:gd name="T27" fmla="*/ 1322 h 1692"/>
                                    <a:gd name="T28" fmla="*/ 1256 w 1898"/>
                                    <a:gd name="T29" fmla="*/ 1461 h 1692"/>
                                    <a:gd name="T30" fmla="*/ 1087 w 1898"/>
                                    <a:gd name="T31" fmla="*/ 1573 h 1692"/>
                                    <a:gd name="T32" fmla="*/ 893 w 1898"/>
                                    <a:gd name="T33" fmla="*/ 1652 h 1692"/>
                                    <a:gd name="T34" fmla="*/ 676 w 1898"/>
                                    <a:gd name="T35" fmla="*/ 1690 h 1692"/>
                                    <a:gd name="T36" fmla="*/ 435 w 1898"/>
                                    <a:gd name="T37" fmla="*/ 1679 h 1692"/>
                                    <a:gd name="T38" fmla="*/ 206 w 1898"/>
                                    <a:gd name="T39" fmla="*/ 1614 h 1692"/>
                                    <a:gd name="T40" fmla="*/ 0 w 1898"/>
                                    <a:gd name="T41" fmla="*/ 1500 h 1692"/>
                                    <a:gd name="T42" fmla="*/ 160 w 1898"/>
                                    <a:gd name="T43" fmla="*/ 1503 h 1692"/>
                                    <a:gd name="T44" fmla="*/ 353 w 1898"/>
                                    <a:gd name="T45" fmla="*/ 1457 h 1692"/>
                                    <a:gd name="T46" fmla="*/ 525 w 1898"/>
                                    <a:gd name="T47" fmla="*/ 1364 h 1692"/>
                                    <a:gd name="T48" fmla="*/ 487 w 1898"/>
                                    <a:gd name="T49" fmla="*/ 1309 h 1692"/>
                                    <a:gd name="T50" fmla="*/ 367 w 1898"/>
                                    <a:gd name="T51" fmla="*/ 1251 h 1692"/>
                                    <a:gd name="T52" fmla="*/ 272 w 1898"/>
                                    <a:gd name="T53" fmla="*/ 1153 h 1692"/>
                                    <a:gd name="T54" fmla="*/ 213 w 1898"/>
                                    <a:gd name="T55" fmla="*/ 1027 h 1692"/>
                                    <a:gd name="T56" fmla="*/ 322 w 1898"/>
                                    <a:gd name="T57" fmla="*/ 1032 h 1692"/>
                                    <a:gd name="T58" fmla="*/ 345 w 1898"/>
                                    <a:gd name="T59" fmla="*/ 1007 h 1692"/>
                                    <a:gd name="T60" fmla="*/ 228 w 1898"/>
                                    <a:gd name="T61" fmla="*/ 939 h 1692"/>
                                    <a:gd name="T62" fmla="*/ 139 w 1898"/>
                                    <a:gd name="T63" fmla="*/ 834 h 1692"/>
                                    <a:gd name="T64" fmla="*/ 87 w 1898"/>
                                    <a:gd name="T65" fmla="*/ 700 h 1692"/>
                                    <a:gd name="T66" fmla="*/ 77 w 1898"/>
                                    <a:gd name="T67" fmla="*/ 595 h 1692"/>
                                    <a:gd name="T68" fmla="*/ 205 w 1898"/>
                                    <a:gd name="T69" fmla="*/ 643 h 1692"/>
                                    <a:gd name="T70" fmla="*/ 189 w 1898"/>
                                    <a:gd name="T71" fmla="*/ 590 h 1692"/>
                                    <a:gd name="T72" fmla="*/ 117 w 1898"/>
                                    <a:gd name="T73" fmla="*/ 477 h 1692"/>
                                    <a:gd name="T74" fmla="*/ 82 w 1898"/>
                                    <a:gd name="T75" fmla="*/ 342 h 1692"/>
                                    <a:gd name="T76" fmla="*/ 88 w 1898"/>
                                    <a:gd name="T77" fmla="*/ 201 h 1692"/>
                                    <a:gd name="T78" fmla="*/ 132 w 1898"/>
                                    <a:gd name="T79" fmla="*/ 78 h 1692"/>
                                    <a:gd name="T80" fmla="*/ 293 w 1898"/>
                                    <a:gd name="T81" fmla="*/ 255 h 1692"/>
                                    <a:gd name="T82" fmla="*/ 484 w 1898"/>
                                    <a:gd name="T83" fmla="*/ 391 h 1692"/>
                                    <a:gd name="T84" fmla="*/ 700 w 1898"/>
                                    <a:gd name="T85" fmla="*/ 483 h 1692"/>
                                    <a:gd name="T86" fmla="*/ 934 w 1898"/>
                                    <a:gd name="T87" fmla="*/ 524 h 1692"/>
                                    <a:gd name="T88" fmla="*/ 928 w 1898"/>
                                    <a:gd name="T89" fmla="*/ 373 h 1692"/>
                                    <a:gd name="T90" fmla="*/ 970 w 1898"/>
                                    <a:gd name="T91" fmla="*/ 226 h 1692"/>
                                    <a:gd name="T92" fmla="*/ 1056 w 1898"/>
                                    <a:gd name="T93" fmla="*/ 108 h 1692"/>
                                    <a:gd name="T94" fmla="*/ 1173 w 1898"/>
                                    <a:gd name="T95" fmla="*/ 29 h 1692"/>
                                    <a:gd name="T96" fmla="*/ 1314 w 1898"/>
                                    <a:gd name="T97" fmla="*/ 0 h 16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1898" h="1692">
                                      <a:moveTo>
                                        <a:pt x="1314" y="0"/>
                                      </a:moveTo>
                                      <a:lnTo>
                                        <a:pt x="1362" y="3"/>
                                      </a:lnTo>
                                      <a:lnTo>
                                        <a:pt x="1407" y="12"/>
                                      </a:lnTo>
                                      <a:lnTo>
                                        <a:pt x="1451" y="26"/>
                                      </a:lnTo>
                                      <a:lnTo>
                                        <a:pt x="1491" y="46"/>
                                      </a:lnTo>
                                      <a:lnTo>
                                        <a:pt x="1530" y="71"/>
                                      </a:lnTo>
                                      <a:lnTo>
                                        <a:pt x="1566" y="101"/>
                                      </a:lnTo>
                                      <a:lnTo>
                                        <a:pt x="1598" y="134"/>
                                      </a:lnTo>
                                      <a:lnTo>
                                        <a:pt x="1664" y="118"/>
                                      </a:lnTo>
                                      <a:lnTo>
                                        <a:pt x="1727" y="95"/>
                                      </a:lnTo>
                                      <a:lnTo>
                                        <a:pt x="1788" y="65"/>
                                      </a:lnTo>
                                      <a:lnTo>
                                        <a:pt x="1845" y="31"/>
                                      </a:lnTo>
                                      <a:lnTo>
                                        <a:pt x="1829" y="80"/>
                                      </a:lnTo>
                                      <a:lnTo>
                                        <a:pt x="1806" y="125"/>
                                      </a:lnTo>
                                      <a:lnTo>
                                        <a:pt x="1779" y="167"/>
                                      </a:lnTo>
                                      <a:lnTo>
                                        <a:pt x="1748" y="204"/>
                                      </a:lnTo>
                                      <a:lnTo>
                                        <a:pt x="1712" y="238"/>
                                      </a:lnTo>
                                      <a:lnTo>
                                        <a:pt x="1675" y="267"/>
                                      </a:lnTo>
                                      <a:lnTo>
                                        <a:pt x="1732" y="257"/>
                                      </a:lnTo>
                                      <a:lnTo>
                                        <a:pt x="1790" y="242"/>
                                      </a:lnTo>
                                      <a:lnTo>
                                        <a:pt x="1844" y="223"/>
                                      </a:lnTo>
                                      <a:lnTo>
                                        <a:pt x="1898" y="200"/>
                                      </a:lnTo>
                                      <a:lnTo>
                                        <a:pt x="1865" y="251"/>
                                      </a:lnTo>
                                      <a:lnTo>
                                        <a:pt x="1829" y="298"/>
                                      </a:lnTo>
                                      <a:lnTo>
                                        <a:pt x="1790" y="342"/>
                                      </a:lnTo>
                                      <a:lnTo>
                                        <a:pt x="1748" y="384"/>
                                      </a:lnTo>
                                      <a:lnTo>
                                        <a:pt x="1704" y="421"/>
                                      </a:lnTo>
                                      <a:lnTo>
                                        <a:pt x="1705" y="477"/>
                                      </a:lnTo>
                                      <a:lnTo>
                                        <a:pt x="1703" y="540"/>
                                      </a:lnTo>
                                      <a:lnTo>
                                        <a:pt x="1699" y="603"/>
                                      </a:lnTo>
                                      <a:lnTo>
                                        <a:pt x="1690" y="666"/>
                                      </a:lnTo>
                                      <a:lnTo>
                                        <a:pt x="1679" y="730"/>
                                      </a:lnTo>
                                      <a:lnTo>
                                        <a:pt x="1665" y="794"/>
                                      </a:lnTo>
                                      <a:lnTo>
                                        <a:pt x="1647" y="858"/>
                                      </a:lnTo>
                                      <a:lnTo>
                                        <a:pt x="1626" y="920"/>
                                      </a:lnTo>
                                      <a:lnTo>
                                        <a:pt x="1603" y="982"/>
                                      </a:lnTo>
                                      <a:lnTo>
                                        <a:pt x="1576" y="1042"/>
                                      </a:lnTo>
                                      <a:lnTo>
                                        <a:pt x="1547" y="1102"/>
                                      </a:lnTo>
                                      <a:lnTo>
                                        <a:pt x="1514" y="1160"/>
                                      </a:lnTo>
                                      <a:lnTo>
                                        <a:pt x="1479" y="1215"/>
                                      </a:lnTo>
                                      <a:lnTo>
                                        <a:pt x="1440" y="1270"/>
                                      </a:lnTo>
                                      <a:lnTo>
                                        <a:pt x="1398" y="1322"/>
                                      </a:lnTo>
                                      <a:lnTo>
                                        <a:pt x="1353" y="1371"/>
                                      </a:lnTo>
                                      <a:lnTo>
                                        <a:pt x="1306" y="1417"/>
                                      </a:lnTo>
                                      <a:lnTo>
                                        <a:pt x="1256" y="1461"/>
                                      </a:lnTo>
                                      <a:lnTo>
                                        <a:pt x="1202" y="1502"/>
                                      </a:lnTo>
                                      <a:lnTo>
                                        <a:pt x="1146" y="1540"/>
                                      </a:lnTo>
                                      <a:lnTo>
                                        <a:pt x="1087" y="1573"/>
                                      </a:lnTo>
                                      <a:lnTo>
                                        <a:pt x="1025" y="1604"/>
                                      </a:lnTo>
                                      <a:lnTo>
                                        <a:pt x="961" y="1630"/>
                                      </a:lnTo>
                                      <a:lnTo>
                                        <a:pt x="893" y="1652"/>
                                      </a:lnTo>
                                      <a:lnTo>
                                        <a:pt x="823" y="1669"/>
                                      </a:lnTo>
                                      <a:lnTo>
                                        <a:pt x="751" y="1681"/>
                                      </a:lnTo>
                                      <a:lnTo>
                                        <a:pt x="676" y="1690"/>
                                      </a:lnTo>
                                      <a:lnTo>
                                        <a:pt x="597" y="1692"/>
                                      </a:lnTo>
                                      <a:lnTo>
                                        <a:pt x="515" y="1688"/>
                                      </a:lnTo>
                                      <a:lnTo>
                                        <a:pt x="435" y="1679"/>
                                      </a:lnTo>
                                      <a:lnTo>
                                        <a:pt x="357" y="1663"/>
                                      </a:lnTo>
                                      <a:lnTo>
                                        <a:pt x="281" y="1641"/>
                                      </a:lnTo>
                                      <a:lnTo>
                                        <a:pt x="206" y="1614"/>
                                      </a:lnTo>
                                      <a:lnTo>
                                        <a:pt x="135" y="1581"/>
                                      </a:lnTo>
                                      <a:lnTo>
                                        <a:pt x="66" y="1543"/>
                                      </a:lnTo>
                                      <a:lnTo>
                                        <a:pt x="0" y="1500"/>
                                      </a:lnTo>
                                      <a:lnTo>
                                        <a:pt x="46" y="1504"/>
                                      </a:lnTo>
                                      <a:lnTo>
                                        <a:pt x="93" y="1506"/>
                                      </a:lnTo>
                                      <a:lnTo>
                                        <a:pt x="160" y="1503"/>
                                      </a:lnTo>
                                      <a:lnTo>
                                        <a:pt x="226" y="1494"/>
                                      </a:lnTo>
                                      <a:lnTo>
                                        <a:pt x="291" y="1478"/>
                                      </a:lnTo>
                                      <a:lnTo>
                                        <a:pt x="353" y="1457"/>
                                      </a:lnTo>
                                      <a:lnTo>
                                        <a:pt x="413" y="1431"/>
                                      </a:lnTo>
                                      <a:lnTo>
                                        <a:pt x="470" y="1399"/>
                                      </a:lnTo>
                                      <a:lnTo>
                                        <a:pt x="525" y="1364"/>
                                      </a:lnTo>
                                      <a:lnTo>
                                        <a:pt x="576" y="1323"/>
                                      </a:lnTo>
                                      <a:lnTo>
                                        <a:pt x="531" y="1319"/>
                                      </a:lnTo>
                                      <a:lnTo>
                                        <a:pt x="487" y="1309"/>
                                      </a:lnTo>
                                      <a:lnTo>
                                        <a:pt x="444" y="1295"/>
                                      </a:lnTo>
                                      <a:lnTo>
                                        <a:pt x="404" y="1275"/>
                                      </a:lnTo>
                                      <a:lnTo>
                                        <a:pt x="367" y="1251"/>
                                      </a:lnTo>
                                      <a:lnTo>
                                        <a:pt x="332" y="1222"/>
                                      </a:lnTo>
                                      <a:lnTo>
                                        <a:pt x="301" y="1190"/>
                                      </a:lnTo>
                                      <a:lnTo>
                                        <a:pt x="272" y="1153"/>
                                      </a:lnTo>
                                      <a:lnTo>
                                        <a:pt x="248" y="1114"/>
                                      </a:lnTo>
                                      <a:lnTo>
                                        <a:pt x="228" y="1072"/>
                                      </a:lnTo>
                                      <a:lnTo>
                                        <a:pt x="213" y="1027"/>
                                      </a:lnTo>
                                      <a:lnTo>
                                        <a:pt x="249" y="1032"/>
                                      </a:lnTo>
                                      <a:lnTo>
                                        <a:pt x="286" y="1034"/>
                                      </a:lnTo>
                                      <a:lnTo>
                                        <a:pt x="322" y="1032"/>
                                      </a:lnTo>
                                      <a:lnTo>
                                        <a:pt x="355" y="1028"/>
                                      </a:lnTo>
                                      <a:lnTo>
                                        <a:pt x="389" y="1019"/>
                                      </a:lnTo>
                                      <a:lnTo>
                                        <a:pt x="345" y="1007"/>
                                      </a:lnTo>
                                      <a:lnTo>
                                        <a:pt x="304" y="989"/>
                                      </a:lnTo>
                                      <a:lnTo>
                                        <a:pt x="265" y="966"/>
                                      </a:lnTo>
                                      <a:lnTo>
                                        <a:pt x="228" y="939"/>
                                      </a:lnTo>
                                      <a:lnTo>
                                        <a:pt x="195" y="907"/>
                                      </a:lnTo>
                                      <a:lnTo>
                                        <a:pt x="166" y="873"/>
                                      </a:lnTo>
                                      <a:lnTo>
                                        <a:pt x="139" y="834"/>
                                      </a:lnTo>
                                      <a:lnTo>
                                        <a:pt x="117" y="792"/>
                                      </a:lnTo>
                                      <a:lnTo>
                                        <a:pt x="100" y="747"/>
                                      </a:lnTo>
                                      <a:lnTo>
                                        <a:pt x="87" y="700"/>
                                      </a:lnTo>
                                      <a:lnTo>
                                        <a:pt x="79" y="652"/>
                                      </a:lnTo>
                                      <a:lnTo>
                                        <a:pt x="77" y="600"/>
                                      </a:lnTo>
                                      <a:lnTo>
                                        <a:pt x="77" y="595"/>
                                      </a:lnTo>
                                      <a:lnTo>
                                        <a:pt x="117" y="616"/>
                                      </a:lnTo>
                                      <a:lnTo>
                                        <a:pt x="160" y="633"/>
                                      </a:lnTo>
                                      <a:lnTo>
                                        <a:pt x="205" y="643"/>
                                      </a:lnTo>
                                      <a:lnTo>
                                        <a:pt x="252" y="649"/>
                                      </a:lnTo>
                                      <a:lnTo>
                                        <a:pt x="219" y="620"/>
                                      </a:lnTo>
                                      <a:lnTo>
                                        <a:pt x="189" y="590"/>
                                      </a:lnTo>
                                      <a:lnTo>
                                        <a:pt x="161" y="555"/>
                                      </a:lnTo>
                                      <a:lnTo>
                                        <a:pt x="137" y="518"/>
                                      </a:lnTo>
                                      <a:lnTo>
                                        <a:pt x="117" y="477"/>
                                      </a:lnTo>
                                      <a:lnTo>
                                        <a:pt x="101" y="434"/>
                                      </a:lnTo>
                                      <a:lnTo>
                                        <a:pt x="89" y="389"/>
                                      </a:lnTo>
                                      <a:lnTo>
                                        <a:pt x="82" y="342"/>
                                      </a:lnTo>
                                      <a:lnTo>
                                        <a:pt x="80" y="292"/>
                                      </a:lnTo>
                                      <a:lnTo>
                                        <a:pt x="82" y="246"/>
                                      </a:lnTo>
                                      <a:lnTo>
                                        <a:pt x="88" y="201"/>
                                      </a:lnTo>
                                      <a:lnTo>
                                        <a:pt x="98" y="158"/>
                                      </a:lnTo>
                                      <a:lnTo>
                                        <a:pt x="114" y="118"/>
                                      </a:lnTo>
                                      <a:lnTo>
                                        <a:pt x="132" y="78"/>
                                      </a:lnTo>
                                      <a:lnTo>
                                        <a:pt x="182" y="141"/>
                                      </a:lnTo>
                                      <a:lnTo>
                                        <a:pt x="236" y="199"/>
                                      </a:lnTo>
                                      <a:lnTo>
                                        <a:pt x="293" y="255"/>
                                      </a:lnTo>
                                      <a:lnTo>
                                        <a:pt x="354" y="305"/>
                                      </a:lnTo>
                                      <a:lnTo>
                                        <a:pt x="417" y="350"/>
                                      </a:lnTo>
                                      <a:lnTo>
                                        <a:pt x="484" y="391"/>
                                      </a:lnTo>
                                      <a:lnTo>
                                        <a:pt x="553" y="428"/>
                                      </a:lnTo>
                                      <a:lnTo>
                                        <a:pt x="625" y="458"/>
                                      </a:lnTo>
                                      <a:lnTo>
                                        <a:pt x="700" y="483"/>
                                      </a:lnTo>
                                      <a:lnTo>
                                        <a:pt x="776" y="503"/>
                                      </a:lnTo>
                                      <a:lnTo>
                                        <a:pt x="855" y="517"/>
                                      </a:lnTo>
                                      <a:lnTo>
                                        <a:pt x="934" y="524"/>
                                      </a:lnTo>
                                      <a:lnTo>
                                        <a:pt x="927" y="477"/>
                                      </a:lnTo>
                                      <a:lnTo>
                                        <a:pt x="925" y="426"/>
                                      </a:lnTo>
                                      <a:lnTo>
                                        <a:pt x="928" y="373"/>
                                      </a:lnTo>
                                      <a:lnTo>
                                        <a:pt x="936" y="322"/>
                                      </a:lnTo>
                                      <a:lnTo>
                                        <a:pt x="951" y="273"/>
                                      </a:lnTo>
                                      <a:lnTo>
                                        <a:pt x="970" y="226"/>
                                      </a:lnTo>
                                      <a:lnTo>
                                        <a:pt x="994" y="182"/>
                                      </a:lnTo>
                                      <a:lnTo>
                                        <a:pt x="1023" y="144"/>
                                      </a:lnTo>
                                      <a:lnTo>
                                        <a:pt x="1056" y="108"/>
                                      </a:lnTo>
                                      <a:lnTo>
                                        <a:pt x="1091" y="77"/>
                                      </a:lnTo>
                                      <a:lnTo>
                                        <a:pt x="1131" y="49"/>
                                      </a:lnTo>
                                      <a:lnTo>
                                        <a:pt x="1173" y="29"/>
                                      </a:lnTo>
                                      <a:lnTo>
                                        <a:pt x="1218" y="13"/>
                                      </a:lnTo>
                                      <a:lnTo>
                                        <a:pt x="1265" y="3"/>
                                      </a:lnTo>
                                      <a:lnTo>
                                        <a:pt x="13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B1E9E5" id="Grupo 4" o:spid="_x0000_s1026" alt="Título: Ícone do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DMi7BO5EgAALmUAAA4AAAAAAAAA&#10;AAAAAAAALgIAAGRycy9lMm9Eb2MueG1sUEsBAi0AFAAGAAgAAAAhAGhHG9DYAAAAAwEAAA8AAAAA&#10;AAAAAAAAAAAAExUAAGRycy9kb3ducmV2LnhtbFBLBQYAAAAABAAEAPMAAAAYFgAAAAA=&#10;">
                      <o:lock v:ext="edit" aspectratio="t"/>
                      <v:shape id="Círculo ao redor do símbolo do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</v:shape>
                      <v:shape id="Símbolo do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08" w:type="dxa"/>
            <w:tcMar>
              <w:top w:w="648" w:type="dxa"/>
              <w:left w:w="115" w:type="dxa"/>
              <w:bottom w:w="0" w:type="dxa"/>
              <w:right w:w="115" w:type="dxa"/>
            </w:tcMar>
          </w:tcPr>
          <w:p w14:paraId="2E11604A" w14:textId="77777777" w:rsidR="007B3163" w:rsidRPr="007B3163" w:rsidRDefault="007B3163" w:rsidP="009A181F">
            <w:pPr>
              <w:pStyle w:val="Rodap"/>
              <w:rPr>
                <w:sz w:val="16"/>
                <w:szCs w:val="16"/>
                <w:lang w:val="pt-BR"/>
              </w:rPr>
            </w:pPr>
            <w:r w:rsidRPr="007B3163">
              <w:rPr>
                <w:noProof/>
                <w:sz w:val="16"/>
                <w:szCs w:val="16"/>
                <w:lang w:val="en-US" w:eastAsia="zh-CN"/>
              </w:rPr>
              <mc:AlternateContent>
                <mc:Choice Requires="wpg">
                  <w:drawing>
                    <wp:inline distT="0" distB="0" distL="0" distR="0" wp14:anchorId="5665A5B3" wp14:editId="14929660">
                      <wp:extent cx="329184" cy="329184"/>
                      <wp:effectExtent l="0" t="0" r="13970" b="13970"/>
                      <wp:docPr id="37" name="Grupo 10" title="Ícone de telefon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431" cy="431"/>
                              </a:xfrm>
                            </wpg:grpSpPr>
                            <wps:wsp>
                              <wps:cNvPr id="38" name="Círculo ao redor do símbolo do telefo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avLst/>
                                  <a:gdLst>
                                    <a:gd name="T0" fmla="*/ 1831 w 3451"/>
                                    <a:gd name="T1" fmla="*/ 3 h 3450"/>
                                    <a:gd name="T2" fmla="*/ 2035 w 3451"/>
                                    <a:gd name="T3" fmla="*/ 28 h 3450"/>
                                    <a:gd name="T4" fmla="*/ 2232 w 3451"/>
                                    <a:gd name="T5" fmla="*/ 76 h 3450"/>
                                    <a:gd name="T6" fmla="*/ 2419 w 3451"/>
                                    <a:gd name="T7" fmla="*/ 145 h 3450"/>
                                    <a:gd name="T8" fmla="*/ 2596 w 3451"/>
                                    <a:gd name="T9" fmla="*/ 235 h 3450"/>
                                    <a:gd name="T10" fmla="*/ 2760 w 3451"/>
                                    <a:gd name="T11" fmla="*/ 344 h 3450"/>
                                    <a:gd name="T12" fmla="*/ 2909 w 3451"/>
                                    <a:gd name="T13" fmla="*/ 471 h 3450"/>
                                    <a:gd name="T14" fmla="*/ 3044 w 3451"/>
                                    <a:gd name="T15" fmla="*/ 613 h 3450"/>
                                    <a:gd name="T16" fmla="*/ 3163 w 3451"/>
                                    <a:gd name="T17" fmla="*/ 771 h 3450"/>
                                    <a:gd name="T18" fmla="*/ 3262 w 3451"/>
                                    <a:gd name="T19" fmla="*/ 941 h 3450"/>
                                    <a:gd name="T20" fmla="*/ 3342 w 3451"/>
                                    <a:gd name="T21" fmla="*/ 1123 h 3450"/>
                                    <a:gd name="T22" fmla="*/ 3402 w 3451"/>
                                    <a:gd name="T23" fmla="*/ 1316 h 3450"/>
                                    <a:gd name="T24" fmla="*/ 3438 w 3451"/>
                                    <a:gd name="T25" fmla="*/ 1517 h 3450"/>
                                    <a:gd name="T26" fmla="*/ 3451 w 3451"/>
                                    <a:gd name="T27" fmla="*/ 1725 h 3450"/>
                                    <a:gd name="T28" fmla="*/ 3438 w 3451"/>
                                    <a:gd name="T29" fmla="*/ 1934 h 3450"/>
                                    <a:gd name="T30" fmla="*/ 3402 w 3451"/>
                                    <a:gd name="T31" fmla="*/ 2135 h 3450"/>
                                    <a:gd name="T32" fmla="*/ 3342 w 3451"/>
                                    <a:gd name="T33" fmla="*/ 2327 h 3450"/>
                                    <a:gd name="T34" fmla="*/ 3262 w 3451"/>
                                    <a:gd name="T35" fmla="*/ 2509 h 3450"/>
                                    <a:gd name="T36" fmla="*/ 3163 w 3451"/>
                                    <a:gd name="T37" fmla="*/ 2679 h 3450"/>
                                    <a:gd name="T38" fmla="*/ 3044 w 3451"/>
                                    <a:gd name="T39" fmla="*/ 2836 h 3450"/>
                                    <a:gd name="T40" fmla="*/ 2909 w 3451"/>
                                    <a:gd name="T41" fmla="*/ 2979 h 3450"/>
                                    <a:gd name="T42" fmla="*/ 2760 w 3451"/>
                                    <a:gd name="T43" fmla="*/ 3105 h 3450"/>
                                    <a:gd name="T44" fmla="*/ 2596 w 3451"/>
                                    <a:gd name="T45" fmla="*/ 3214 h 3450"/>
                                    <a:gd name="T46" fmla="*/ 2419 w 3451"/>
                                    <a:gd name="T47" fmla="*/ 3304 h 3450"/>
                                    <a:gd name="T48" fmla="*/ 2232 w 3451"/>
                                    <a:gd name="T49" fmla="*/ 3375 h 3450"/>
                                    <a:gd name="T50" fmla="*/ 2035 w 3451"/>
                                    <a:gd name="T51" fmla="*/ 3422 h 3450"/>
                                    <a:gd name="T52" fmla="*/ 1831 w 3451"/>
                                    <a:gd name="T53" fmla="*/ 3447 h 3450"/>
                                    <a:gd name="T54" fmla="*/ 1620 w 3451"/>
                                    <a:gd name="T55" fmla="*/ 3447 h 3450"/>
                                    <a:gd name="T56" fmla="*/ 1415 w 3451"/>
                                    <a:gd name="T57" fmla="*/ 3422 h 3450"/>
                                    <a:gd name="T58" fmla="*/ 1218 w 3451"/>
                                    <a:gd name="T59" fmla="*/ 3375 h 3450"/>
                                    <a:gd name="T60" fmla="*/ 1031 w 3451"/>
                                    <a:gd name="T61" fmla="*/ 3304 h 3450"/>
                                    <a:gd name="T62" fmla="*/ 855 w 3451"/>
                                    <a:gd name="T63" fmla="*/ 3214 h 3450"/>
                                    <a:gd name="T64" fmla="*/ 690 w 3451"/>
                                    <a:gd name="T65" fmla="*/ 3105 h 3450"/>
                                    <a:gd name="T66" fmla="*/ 540 w 3451"/>
                                    <a:gd name="T67" fmla="*/ 2979 h 3450"/>
                                    <a:gd name="T68" fmla="*/ 405 w 3451"/>
                                    <a:gd name="T69" fmla="*/ 2836 h 3450"/>
                                    <a:gd name="T70" fmla="*/ 288 w 3451"/>
                                    <a:gd name="T71" fmla="*/ 2679 h 3450"/>
                                    <a:gd name="T72" fmla="*/ 189 w 3451"/>
                                    <a:gd name="T73" fmla="*/ 2509 h 3450"/>
                                    <a:gd name="T74" fmla="*/ 108 w 3451"/>
                                    <a:gd name="T75" fmla="*/ 2327 h 3450"/>
                                    <a:gd name="T76" fmla="*/ 49 w 3451"/>
                                    <a:gd name="T77" fmla="*/ 2135 h 3450"/>
                                    <a:gd name="T78" fmla="*/ 13 w 3451"/>
                                    <a:gd name="T79" fmla="*/ 1934 h 3450"/>
                                    <a:gd name="T80" fmla="*/ 0 w 3451"/>
                                    <a:gd name="T81" fmla="*/ 1725 h 3450"/>
                                    <a:gd name="T82" fmla="*/ 13 w 3451"/>
                                    <a:gd name="T83" fmla="*/ 1517 h 3450"/>
                                    <a:gd name="T84" fmla="*/ 49 w 3451"/>
                                    <a:gd name="T85" fmla="*/ 1316 h 3450"/>
                                    <a:gd name="T86" fmla="*/ 108 w 3451"/>
                                    <a:gd name="T87" fmla="*/ 1123 h 3450"/>
                                    <a:gd name="T88" fmla="*/ 189 w 3451"/>
                                    <a:gd name="T89" fmla="*/ 941 h 3450"/>
                                    <a:gd name="T90" fmla="*/ 288 w 3451"/>
                                    <a:gd name="T91" fmla="*/ 771 h 3450"/>
                                    <a:gd name="T92" fmla="*/ 405 w 3451"/>
                                    <a:gd name="T93" fmla="*/ 613 h 3450"/>
                                    <a:gd name="T94" fmla="*/ 540 w 3451"/>
                                    <a:gd name="T95" fmla="*/ 471 h 3450"/>
                                    <a:gd name="T96" fmla="*/ 690 w 3451"/>
                                    <a:gd name="T97" fmla="*/ 344 h 3450"/>
                                    <a:gd name="T98" fmla="*/ 855 w 3451"/>
                                    <a:gd name="T99" fmla="*/ 235 h 3450"/>
                                    <a:gd name="T100" fmla="*/ 1031 w 3451"/>
                                    <a:gd name="T101" fmla="*/ 145 h 3450"/>
                                    <a:gd name="T102" fmla="*/ 1218 w 3451"/>
                                    <a:gd name="T103" fmla="*/ 76 h 3450"/>
                                    <a:gd name="T104" fmla="*/ 1415 w 3451"/>
                                    <a:gd name="T105" fmla="*/ 28 h 3450"/>
                                    <a:gd name="T106" fmla="*/ 1620 w 3451"/>
                                    <a:gd name="T107" fmla="*/ 3 h 34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3451" h="3450">
                                      <a:moveTo>
                                        <a:pt x="1725" y="0"/>
                                      </a:moveTo>
                                      <a:lnTo>
                                        <a:pt x="1831" y="3"/>
                                      </a:lnTo>
                                      <a:lnTo>
                                        <a:pt x="1933" y="12"/>
                                      </a:lnTo>
                                      <a:lnTo>
                                        <a:pt x="2035" y="28"/>
                                      </a:lnTo>
                                      <a:lnTo>
                                        <a:pt x="2134" y="48"/>
                                      </a:lnTo>
                                      <a:lnTo>
                                        <a:pt x="2232" y="76"/>
                                      </a:lnTo>
                                      <a:lnTo>
                                        <a:pt x="2327" y="108"/>
                                      </a:lnTo>
                                      <a:lnTo>
                                        <a:pt x="2419" y="145"/>
                                      </a:lnTo>
                                      <a:lnTo>
                                        <a:pt x="2509" y="188"/>
                                      </a:lnTo>
                                      <a:lnTo>
                                        <a:pt x="2596" y="235"/>
                                      </a:lnTo>
                                      <a:lnTo>
                                        <a:pt x="2679" y="287"/>
                                      </a:lnTo>
                                      <a:lnTo>
                                        <a:pt x="2760" y="344"/>
                                      </a:lnTo>
                                      <a:lnTo>
                                        <a:pt x="2837" y="406"/>
                                      </a:lnTo>
                                      <a:lnTo>
                                        <a:pt x="2909" y="471"/>
                                      </a:lnTo>
                                      <a:lnTo>
                                        <a:pt x="2979" y="541"/>
                                      </a:lnTo>
                                      <a:lnTo>
                                        <a:pt x="3044" y="613"/>
                                      </a:lnTo>
                                      <a:lnTo>
                                        <a:pt x="3105" y="690"/>
                                      </a:lnTo>
                                      <a:lnTo>
                                        <a:pt x="3163" y="771"/>
                                      </a:lnTo>
                                      <a:lnTo>
                                        <a:pt x="3215" y="854"/>
                                      </a:lnTo>
                                      <a:lnTo>
                                        <a:pt x="3262" y="941"/>
                                      </a:lnTo>
                                      <a:lnTo>
                                        <a:pt x="3305" y="1031"/>
                                      </a:lnTo>
                                      <a:lnTo>
                                        <a:pt x="3342" y="1123"/>
                                      </a:lnTo>
                                      <a:lnTo>
                                        <a:pt x="3374" y="1218"/>
                                      </a:lnTo>
                                      <a:lnTo>
                                        <a:pt x="3402" y="1316"/>
                                      </a:lnTo>
                                      <a:lnTo>
                                        <a:pt x="3422" y="1415"/>
                                      </a:lnTo>
                                      <a:lnTo>
                                        <a:pt x="3438" y="1517"/>
                                      </a:lnTo>
                                      <a:lnTo>
                                        <a:pt x="3447" y="1619"/>
                                      </a:lnTo>
                                      <a:lnTo>
                                        <a:pt x="3451" y="1725"/>
                                      </a:lnTo>
                                      <a:lnTo>
                                        <a:pt x="3447" y="1830"/>
                                      </a:lnTo>
                                      <a:lnTo>
                                        <a:pt x="3438" y="1934"/>
                                      </a:lnTo>
                                      <a:lnTo>
                                        <a:pt x="3422" y="2035"/>
                                      </a:lnTo>
                                      <a:lnTo>
                                        <a:pt x="3402" y="2135"/>
                                      </a:lnTo>
                                      <a:lnTo>
                                        <a:pt x="3374" y="2232"/>
                                      </a:lnTo>
                                      <a:lnTo>
                                        <a:pt x="3342" y="2327"/>
                                      </a:lnTo>
                                      <a:lnTo>
                                        <a:pt x="3305" y="2419"/>
                                      </a:lnTo>
                                      <a:lnTo>
                                        <a:pt x="3262" y="2509"/>
                                      </a:lnTo>
                                      <a:lnTo>
                                        <a:pt x="3215" y="2595"/>
                                      </a:lnTo>
                                      <a:lnTo>
                                        <a:pt x="3163" y="2679"/>
                                      </a:lnTo>
                                      <a:lnTo>
                                        <a:pt x="3105" y="2760"/>
                                      </a:lnTo>
                                      <a:lnTo>
                                        <a:pt x="3044" y="2836"/>
                                      </a:lnTo>
                                      <a:lnTo>
                                        <a:pt x="2979" y="2910"/>
                                      </a:lnTo>
                                      <a:lnTo>
                                        <a:pt x="2909" y="2979"/>
                                      </a:lnTo>
                                      <a:lnTo>
                                        <a:pt x="2837" y="3045"/>
                                      </a:lnTo>
                                      <a:lnTo>
                                        <a:pt x="2760" y="3105"/>
                                      </a:lnTo>
                                      <a:lnTo>
                                        <a:pt x="2679" y="3162"/>
                                      </a:lnTo>
                                      <a:lnTo>
                                        <a:pt x="2596" y="3214"/>
                                      </a:lnTo>
                                      <a:lnTo>
                                        <a:pt x="2509" y="3261"/>
                                      </a:lnTo>
                                      <a:lnTo>
                                        <a:pt x="2419" y="3304"/>
                                      </a:lnTo>
                                      <a:lnTo>
                                        <a:pt x="2327" y="3342"/>
                                      </a:lnTo>
                                      <a:lnTo>
                                        <a:pt x="2232" y="3375"/>
                                      </a:lnTo>
                                      <a:lnTo>
                                        <a:pt x="2134" y="3401"/>
                                      </a:lnTo>
                                      <a:lnTo>
                                        <a:pt x="2035" y="3422"/>
                                      </a:lnTo>
                                      <a:lnTo>
                                        <a:pt x="1933" y="3437"/>
                                      </a:lnTo>
                                      <a:lnTo>
                                        <a:pt x="1831" y="3447"/>
                                      </a:lnTo>
                                      <a:lnTo>
                                        <a:pt x="1725" y="3450"/>
                                      </a:lnTo>
                                      <a:lnTo>
                                        <a:pt x="1620" y="3447"/>
                                      </a:lnTo>
                                      <a:lnTo>
                                        <a:pt x="1516" y="3437"/>
                                      </a:lnTo>
                                      <a:lnTo>
                                        <a:pt x="1415" y="3422"/>
                                      </a:lnTo>
                                      <a:lnTo>
                                        <a:pt x="1315" y="3401"/>
                                      </a:lnTo>
                                      <a:lnTo>
                                        <a:pt x="1218" y="3375"/>
                                      </a:lnTo>
                                      <a:lnTo>
                                        <a:pt x="1123" y="3342"/>
                                      </a:lnTo>
                                      <a:lnTo>
                                        <a:pt x="1031" y="3304"/>
                                      </a:lnTo>
                                      <a:lnTo>
                                        <a:pt x="941" y="3261"/>
                                      </a:lnTo>
                                      <a:lnTo>
                                        <a:pt x="855" y="3214"/>
                                      </a:lnTo>
                                      <a:lnTo>
                                        <a:pt x="771" y="3162"/>
                                      </a:lnTo>
                                      <a:lnTo>
                                        <a:pt x="690" y="3105"/>
                                      </a:lnTo>
                                      <a:lnTo>
                                        <a:pt x="614" y="3045"/>
                                      </a:lnTo>
                                      <a:lnTo>
                                        <a:pt x="540" y="2979"/>
                                      </a:lnTo>
                                      <a:lnTo>
                                        <a:pt x="471" y="2910"/>
                                      </a:lnTo>
                                      <a:lnTo>
                                        <a:pt x="405" y="2836"/>
                                      </a:lnTo>
                                      <a:lnTo>
                                        <a:pt x="345" y="2760"/>
                                      </a:lnTo>
                                      <a:lnTo>
                                        <a:pt x="288" y="2679"/>
                                      </a:lnTo>
                                      <a:lnTo>
                                        <a:pt x="236" y="2595"/>
                                      </a:lnTo>
                                      <a:lnTo>
                                        <a:pt x="189" y="2509"/>
                                      </a:lnTo>
                                      <a:lnTo>
                                        <a:pt x="146" y="2419"/>
                                      </a:lnTo>
                                      <a:lnTo>
                                        <a:pt x="108" y="2327"/>
                                      </a:lnTo>
                                      <a:lnTo>
                                        <a:pt x="75" y="2232"/>
                                      </a:lnTo>
                                      <a:lnTo>
                                        <a:pt x="49" y="2135"/>
                                      </a:lnTo>
                                      <a:lnTo>
                                        <a:pt x="28" y="2035"/>
                                      </a:lnTo>
                                      <a:lnTo>
                                        <a:pt x="13" y="1934"/>
                                      </a:lnTo>
                                      <a:lnTo>
                                        <a:pt x="3" y="1830"/>
                                      </a:lnTo>
                                      <a:lnTo>
                                        <a:pt x="0" y="1725"/>
                                      </a:lnTo>
                                      <a:lnTo>
                                        <a:pt x="3" y="1619"/>
                                      </a:lnTo>
                                      <a:lnTo>
                                        <a:pt x="13" y="1517"/>
                                      </a:lnTo>
                                      <a:lnTo>
                                        <a:pt x="28" y="1415"/>
                                      </a:lnTo>
                                      <a:lnTo>
                                        <a:pt x="49" y="1316"/>
                                      </a:lnTo>
                                      <a:lnTo>
                                        <a:pt x="75" y="1218"/>
                                      </a:lnTo>
                                      <a:lnTo>
                                        <a:pt x="108" y="1123"/>
                                      </a:lnTo>
                                      <a:lnTo>
                                        <a:pt x="146" y="1031"/>
                                      </a:lnTo>
                                      <a:lnTo>
                                        <a:pt x="189" y="941"/>
                                      </a:lnTo>
                                      <a:lnTo>
                                        <a:pt x="236" y="854"/>
                                      </a:lnTo>
                                      <a:lnTo>
                                        <a:pt x="288" y="771"/>
                                      </a:lnTo>
                                      <a:lnTo>
                                        <a:pt x="345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1" y="541"/>
                                      </a:lnTo>
                                      <a:lnTo>
                                        <a:pt x="540" y="471"/>
                                      </a:lnTo>
                                      <a:lnTo>
                                        <a:pt x="614" y="406"/>
                                      </a:lnTo>
                                      <a:lnTo>
                                        <a:pt x="690" y="344"/>
                                      </a:lnTo>
                                      <a:lnTo>
                                        <a:pt x="771" y="287"/>
                                      </a:lnTo>
                                      <a:lnTo>
                                        <a:pt x="855" y="235"/>
                                      </a:lnTo>
                                      <a:lnTo>
                                        <a:pt x="941" y="188"/>
                                      </a:lnTo>
                                      <a:lnTo>
                                        <a:pt x="1031" y="145"/>
                                      </a:lnTo>
                                      <a:lnTo>
                                        <a:pt x="1123" y="108"/>
                                      </a:lnTo>
                                      <a:lnTo>
                                        <a:pt x="1218" y="76"/>
                                      </a:lnTo>
                                      <a:lnTo>
                                        <a:pt x="1315" y="48"/>
                                      </a:lnTo>
                                      <a:lnTo>
                                        <a:pt x="1415" y="28"/>
                                      </a:lnTo>
                                      <a:lnTo>
                                        <a:pt x="1516" y="12"/>
                                      </a:lnTo>
                                      <a:lnTo>
                                        <a:pt x="1620" y="3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9" name="Símbolo de telefo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97" y="95"/>
                                  <a:ext cx="237" cy="238"/>
                                </a:xfrm>
                                <a:custGeom>
                                  <a:avLst/>
                                  <a:gdLst>
                                    <a:gd name="T0" fmla="*/ 709 w 1894"/>
                                    <a:gd name="T1" fmla="*/ 495 h 1896"/>
                                    <a:gd name="T2" fmla="*/ 653 w 1894"/>
                                    <a:gd name="T3" fmla="*/ 560 h 1896"/>
                                    <a:gd name="T4" fmla="*/ 593 w 1894"/>
                                    <a:gd name="T5" fmla="*/ 617 h 1896"/>
                                    <a:gd name="T6" fmla="*/ 527 w 1894"/>
                                    <a:gd name="T7" fmla="*/ 661 h 1896"/>
                                    <a:gd name="T8" fmla="*/ 500 w 1894"/>
                                    <a:gd name="T9" fmla="*/ 691 h 1896"/>
                                    <a:gd name="T10" fmla="*/ 524 w 1894"/>
                                    <a:gd name="T11" fmla="*/ 733 h 1896"/>
                                    <a:gd name="T12" fmla="*/ 559 w 1894"/>
                                    <a:gd name="T13" fmla="*/ 789 h 1896"/>
                                    <a:gd name="T14" fmla="*/ 608 w 1894"/>
                                    <a:gd name="T15" fmla="*/ 860 h 1896"/>
                                    <a:gd name="T16" fmla="*/ 668 w 1894"/>
                                    <a:gd name="T17" fmla="*/ 938 h 1896"/>
                                    <a:gd name="T18" fmla="*/ 741 w 1894"/>
                                    <a:gd name="T19" fmla="*/ 1024 h 1896"/>
                                    <a:gd name="T20" fmla="*/ 825 w 1894"/>
                                    <a:gd name="T21" fmla="*/ 1113 h 1896"/>
                                    <a:gd name="T22" fmla="*/ 923 w 1894"/>
                                    <a:gd name="T23" fmla="*/ 1202 h 1896"/>
                                    <a:gd name="T24" fmla="*/ 1033 w 1894"/>
                                    <a:gd name="T25" fmla="*/ 1289 h 1896"/>
                                    <a:gd name="T26" fmla="*/ 1155 w 1894"/>
                                    <a:gd name="T27" fmla="*/ 1371 h 1896"/>
                                    <a:gd name="T28" fmla="*/ 1241 w 1894"/>
                                    <a:gd name="T29" fmla="*/ 1369 h 1896"/>
                                    <a:gd name="T30" fmla="*/ 1295 w 1894"/>
                                    <a:gd name="T31" fmla="*/ 1291 h 1896"/>
                                    <a:gd name="T32" fmla="*/ 1364 w 1894"/>
                                    <a:gd name="T33" fmla="*/ 1220 h 1896"/>
                                    <a:gd name="T34" fmla="*/ 1894 w 1894"/>
                                    <a:gd name="T35" fmla="*/ 1594 h 1896"/>
                                    <a:gd name="T36" fmla="*/ 1856 w 1894"/>
                                    <a:gd name="T37" fmla="*/ 1640 h 1896"/>
                                    <a:gd name="T38" fmla="*/ 1808 w 1894"/>
                                    <a:gd name="T39" fmla="*/ 1686 h 1896"/>
                                    <a:gd name="T40" fmla="*/ 1752 w 1894"/>
                                    <a:gd name="T41" fmla="*/ 1730 h 1896"/>
                                    <a:gd name="T42" fmla="*/ 1694 w 1894"/>
                                    <a:gd name="T43" fmla="*/ 1771 h 1896"/>
                                    <a:gd name="T44" fmla="*/ 1636 w 1894"/>
                                    <a:gd name="T45" fmla="*/ 1808 h 1896"/>
                                    <a:gd name="T46" fmla="*/ 1582 w 1894"/>
                                    <a:gd name="T47" fmla="*/ 1841 h 1896"/>
                                    <a:gd name="T48" fmla="*/ 1536 w 1894"/>
                                    <a:gd name="T49" fmla="*/ 1867 h 1896"/>
                                    <a:gd name="T50" fmla="*/ 1502 w 1894"/>
                                    <a:gd name="T51" fmla="*/ 1885 h 1896"/>
                                    <a:gd name="T52" fmla="*/ 1483 w 1894"/>
                                    <a:gd name="T53" fmla="*/ 1895 h 1896"/>
                                    <a:gd name="T54" fmla="*/ 1439 w 1894"/>
                                    <a:gd name="T55" fmla="*/ 1881 h 1896"/>
                                    <a:gd name="T56" fmla="*/ 1352 w 1894"/>
                                    <a:gd name="T57" fmla="*/ 1847 h 1896"/>
                                    <a:gd name="T58" fmla="*/ 1257 w 1894"/>
                                    <a:gd name="T59" fmla="*/ 1808 h 1896"/>
                                    <a:gd name="T60" fmla="*/ 1157 w 1894"/>
                                    <a:gd name="T61" fmla="*/ 1763 h 1896"/>
                                    <a:gd name="T62" fmla="*/ 1053 w 1894"/>
                                    <a:gd name="T63" fmla="*/ 1712 h 1896"/>
                                    <a:gd name="T64" fmla="*/ 945 w 1894"/>
                                    <a:gd name="T65" fmla="*/ 1652 h 1896"/>
                                    <a:gd name="T66" fmla="*/ 835 w 1894"/>
                                    <a:gd name="T67" fmla="*/ 1583 h 1896"/>
                                    <a:gd name="T68" fmla="*/ 724 w 1894"/>
                                    <a:gd name="T69" fmla="*/ 1503 h 1896"/>
                                    <a:gd name="T70" fmla="*/ 615 w 1894"/>
                                    <a:gd name="T71" fmla="*/ 1409 h 1896"/>
                                    <a:gd name="T72" fmla="*/ 506 w 1894"/>
                                    <a:gd name="T73" fmla="*/ 1304 h 1896"/>
                                    <a:gd name="T74" fmla="*/ 401 w 1894"/>
                                    <a:gd name="T75" fmla="*/ 1182 h 1896"/>
                                    <a:gd name="T76" fmla="*/ 301 w 1894"/>
                                    <a:gd name="T77" fmla="*/ 1045 h 1896"/>
                                    <a:gd name="T78" fmla="*/ 205 w 1894"/>
                                    <a:gd name="T79" fmla="*/ 891 h 1896"/>
                                    <a:gd name="T80" fmla="*/ 117 w 1894"/>
                                    <a:gd name="T81" fmla="*/ 718 h 1896"/>
                                    <a:gd name="T82" fmla="*/ 37 w 1894"/>
                                    <a:gd name="T83" fmla="*/ 526 h 1896"/>
                                    <a:gd name="T84" fmla="*/ 32 w 1894"/>
                                    <a:gd name="T85" fmla="*/ 356 h 1896"/>
                                    <a:gd name="T86" fmla="*/ 93 w 1894"/>
                                    <a:gd name="T87" fmla="*/ 246 h 1896"/>
                                    <a:gd name="T88" fmla="*/ 151 w 1894"/>
                                    <a:gd name="T89" fmla="*/ 159 h 1896"/>
                                    <a:gd name="T90" fmla="*/ 203 w 1894"/>
                                    <a:gd name="T91" fmla="*/ 92 h 1896"/>
                                    <a:gd name="T92" fmla="*/ 245 w 1894"/>
                                    <a:gd name="T93" fmla="*/ 45 h 1896"/>
                                    <a:gd name="T94" fmla="*/ 277 w 1894"/>
                                    <a:gd name="T95" fmla="*/ 16 h 1896"/>
                                    <a:gd name="T96" fmla="*/ 293 w 1894"/>
                                    <a:gd name="T97" fmla="*/ 1 h 18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1894" h="1896">
                                      <a:moveTo>
                                        <a:pt x="295" y="0"/>
                                      </a:moveTo>
                                      <a:lnTo>
                                        <a:pt x="709" y="495"/>
                                      </a:lnTo>
                                      <a:lnTo>
                                        <a:pt x="682" y="529"/>
                                      </a:lnTo>
                                      <a:lnTo>
                                        <a:pt x="653" y="560"/>
                                      </a:lnTo>
                                      <a:lnTo>
                                        <a:pt x="623" y="589"/>
                                      </a:lnTo>
                                      <a:lnTo>
                                        <a:pt x="593" y="617"/>
                                      </a:lnTo>
                                      <a:lnTo>
                                        <a:pt x="560" y="641"/>
                                      </a:lnTo>
                                      <a:lnTo>
                                        <a:pt x="527" y="661"/>
                                      </a:lnTo>
                                      <a:lnTo>
                                        <a:pt x="492" y="676"/>
                                      </a:lnTo>
                                      <a:lnTo>
                                        <a:pt x="500" y="691"/>
                                      </a:lnTo>
                                      <a:lnTo>
                                        <a:pt x="510" y="710"/>
                                      </a:lnTo>
                                      <a:lnTo>
                                        <a:pt x="524" y="733"/>
                                      </a:lnTo>
                                      <a:lnTo>
                                        <a:pt x="541" y="759"/>
                                      </a:lnTo>
                                      <a:lnTo>
                                        <a:pt x="559" y="789"/>
                                      </a:lnTo>
                                      <a:lnTo>
                                        <a:pt x="582" y="823"/>
                                      </a:lnTo>
                                      <a:lnTo>
                                        <a:pt x="608" y="860"/>
                                      </a:lnTo>
                                      <a:lnTo>
                                        <a:pt x="637" y="898"/>
                                      </a:lnTo>
                                      <a:lnTo>
                                        <a:pt x="668" y="938"/>
                                      </a:lnTo>
                                      <a:lnTo>
                                        <a:pt x="703" y="980"/>
                                      </a:lnTo>
                                      <a:lnTo>
                                        <a:pt x="741" y="1024"/>
                                      </a:lnTo>
                                      <a:lnTo>
                                        <a:pt x="781" y="1068"/>
                                      </a:lnTo>
                                      <a:lnTo>
                                        <a:pt x="825" y="1113"/>
                                      </a:lnTo>
                                      <a:lnTo>
                                        <a:pt x="873" y="1158"/>
                                      </a:lnTo>
                                      <a:lnTo>
                                        <a:pt x="923" y="1202"/>
                                      </a:lnTo>
                                      <a:lnTo>
                                        <a:pt x="976" y="1246"/>
                                      </a:lnTo>
                                      <a:lnTo>
                                        <a:pt x="1033" y="1289"/>
                                      </a:lnTo>
                                      <a:lnTo>
                                        <a:pt x="1092" y="1331"/>
                                      </a:lnTo>
                                      <a:lnTo>
                                        <a:pt x="1155" y="1371"/>
                                      </a:lnTo>
                                      <a:lnTo>
                                        <a:pt x="1220" y="1408"/>
                                      </a:lnTo>
                                      <a:lnTo>
                                        <a:pt x="1241" y="1369"/>
                                      </a:lnTo>
                                      <a:lnTo>
                                        <a:pt x="1266" y="1330"/>
                                      </a:lnTo>
                                      <a:lnTo>
                                        <a:pt x="1295" y="1291"/>
                                      </a:lnTo>
                                      <a:lnTo>
                                        <a:pt x="1328" y="1254"/>
                                      </a:lnTo>
                                      <a:lnTo>
                                        <a:pt x="1364" y="1220"/>
                                      </a:lnTo>
                                      <a:lnTo>
                                        <a:pt x="1401" y="1188"/>
                                      </a:lnTo>
                                      <a:lnTo>
                                        <a:pt x="1894" y="1594"/>
                                      </a:lnTo>
                                      <a:lnTo>
                                        <a:pt x="1877" y="1617"/>
                                      </a:lnTo>
                                      <a:lnTo>
                                        <a:pt x="1856" y="1640"/>
                                      </a:lnTo>
                                      <a:lnTo>
                                        <a:pt x="1833" y="1663"/>
                                      </a:lnTo>
                                      <a:lnTo>
                                        <a:pt x="1808" y="1686"/>
                                      </a:lnTo>
                                      <a:lnTo>
                                        <a:pt x="1780" y="1708"/>
                                      </a:lnTo>
                                      <a:lnTo>
                                        <a:pt x="1752" y="1730"/>
                                      </a:lnTo>
                                      <a:lnTo>
                                        <a:pt x="1723" y="1751"/>
                                      </a:lnTo>
                                      <a:lnTo>
                                        <a:pt x="1694" y="1771"/>
                                      </a:lnTo>
                                      <a:lnTo>
                                        <a:pt x="1664" y="1791"/>
                                      </a:lnTo>
                                      <a:lnTo>
                                        <a:pt x="1636" y="1808"/>
                                      </a:lnTo>
                                      <a:lnTo>
                                        <a:pt x="1608" y="1825"/>
                                      </a:lnTo>
                                      <a:lnTo>
                                        <a:pt x="1582" y="1841"/>
                                      </a:lnTo>
                                      <a:lnTo>
                                        <a:pt x="1557" y="1855"/>
                                      </a:lnTo>
                                      <a:lnTo>
                                        <a:pt x="1536" y="1867"/>
                                      </a:lnTo>
                                      <a:lnTo>
                                        <a:pt x="1518" y="1878"/>
                                      </a:lnTo>
                                      <a:lnTo>
                                        <a:pt x="1502" y="1885"/>
                                      </a:lnTo>
                                      <a:lnTo>
                                        <a:pt x="1490" y="1891"/>
                                      </a:lnTo>
                                      <a:lnTo>
                                        <a:pt x="1483" y="1895"/>
                                      </a:lnTo>
                                      <a:lnTo>
                                        <a:pt x="1480" y="1896"/>
                                      </a:lnTo>
                                      <a:lnTo>
                                        <a:pt x="1439" y="1881"/>
                                      </a:lnTo>
                                      <a:lnTo>
                                        <a:pt x="1396" y="1864"/>
                                      </a:lnTo>
                                      <a:lnTo>
                                        <a:pt x="1352" y="1847"/>
                                      </a:lnTo>
                                      <a:lnTo>
                                        <a:pt x="1305" y="1828"/>
                                      </a:lnTo>
                                      <a:lnTo>
                                        <a:pt x="1257" y="1808"/>
                                      </a:lnTo>
                                      <a:lnTo>
                                        <a:pt x="1208" y="1786"/>
                                      </a:lnTo>
                                      <a:lnTo>
                                        <a:pt x="1157" y="1763"/>
                                      </a:lnTo>
                                      <a:lnTo>
                                        <a:pt x="1105" y="1739"/>
                                      </a:lnTo>
                                      <a:lnTo>
                                        <a:pt x="1053" y="1712"/>
                                      </a:lnTo>
                                      <a:lnTo>
                                        <a:pt x="999" y="1684"/>
                                      </a:lnTo>
                                      <a:lnTo>
                                        <a:pt x="945" y="1652"/>
                                      </a:lnTo>
                                      <a:lnTo>
                                        <a:pt x="890" y="1619"/>
                                      </a:lnTo>
                                      <a:lnTo>
                                        <a:pt x="835" y="1583"/>
                                      </a:lnTo>
                                      <a:lnTo>
                                        <a:pt x="779" y="1545"/>
                                      </a:lnTo>
                                      <a:lnTo>
                                        <a:pt x="724" y="1503"/>
                                      </a:lnTo>
                                      <a:lnTo>
                                        <a:pt x="669" y="1458"/>
                                      </a:lnTo>
                                      <a:lnTo>
                                        <a:pt x="615" y="1409"/>
                                      </a:lnTo>
                                      <a:lnTo>
                                        <a:pt x="560" y="1358"/>
                                      </a:lnTo>
                                      <a:lnTo>
                                        <a:pt x="506" y="1304"/>
                                      </a:lnTo>
                                      <a:lnTo>
                                        <a:pt x="454" y="1245"/>
                                      </a:lnTo>
                                      <a:lnTo>
                                        <a:pt x="401" y="1182"/>
                                      </a:lnTo>
                                      <a:lnTo>
                                        <a:pt x="350" y="1116"/>
                                      </a:lnTo>
                                      <a:lnTo>
                                        <a:pt x="301" y="1045"/>
                                      </a:lnTo>
                                      <a:lnTo>
                                        <a:pt x="253" y="971"/>
                                      </a:lnTo>
                                      <a:lnTo>
                                        <a:pt x="205" y="891"/>
                                      </a:lnTo>
                                      <a:lnTo>
                                        <a:pt x="160" y="807"/>
                                      </a:lnTo>
                                      <a:lnTo>
                                        <a:pt x="117" y="718"/>
                                      </a:lnTo>
                                      <a:lnTo>
                                        <a:pt x="77" y="624"/>
                                      </a:lnTo>
                                      <a:lnTo>
                                        <a:pt x="37" y="526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32" y="356"/>
                                      </a:lnTo>
                                      <a:lnTo>
                                        <a:pt x="63" y="298"/>
                                      </a:lnTo>
                                      <a:lnTo>
                                        <a:pt x="93" y="246"/>
                                      </a:lnTo>
                                      <a:lnTo>
                                        <a:pt x="123" y="200"/>
                                      </a:lnTo>
                                      <a:lnTo>
                                        <a:pt x="151" y="159"/>
                                      </a:lnTo>
                                      <a:lnTo>
                                        <a:pt x="178" y="122"/>
                                      </a:lnTo>
                                      <a:lnTo>
                                        <a:pt x="203" y="92"/>
                                      </a:lnTo>
                                      <a:lnTo>
                                        <a:pt x="225" y="66"/>
                                      </a:lnTo>
                                      <a:lnTo>
                                        <a:pt x="245" y="45"/>
                                      </a:lnTo>
                                      <a:lnTo>
                                        <a:pt x="263" y="28"/>
                                      </a:lnTo>
                                      <a:lnTo>
                                        <a:pt x="277" y="16"/>
                                      </a:lnTo>
                                      <a:lnTo>
                                        <a:pt x="287" y="6"/>
                                      </a:lnTo>
                                      <a:lnTo>
                                        <a:pt x="293" y="1"/>
                                      </a:lnTo>
                                      <a:lnTo>
                                        <a:pt x="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7651B5" id="Grupo 10" o:spid="_x0000_s1026" alt="Título: Ícone de telef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DOQdfVLEQAAxV0AAA4AAAAAAAAAAAAAAAAALgIAAGRycy9lMm9Eb2MueG1s&#10;UEsBAi0AFAAGAAgAAAAhAGhHG9DYAAAAAwEAAA8AAAAAAAAAAAAAAAAApRMAAGRycy9kb3ducmV2&#10;LnhtbFBLBQYAAAAABAAEAPMAAACqFAAAAAA=&#10;">
                      <o:lock v:ext="edit" aspectratio="t"/>
                      <v:shape id="Círculo ao redor do símbolo do telef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  </v:shape>
                      <v:shape id="Símbolo de telef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08" w:type="dxa"/>
            <w:tcMar>
              <w:top w:w="648" w:type="dxa"/>
              <w:left w:w="115" w:type="dxa"/>
              <w:bottom w:w="0" w:type="dxa"/>
              <w:right w:w="115" w:type="dxa"/>
            </w:tcMar>
          </w:tcPr>
          <w:p w14:paraId="6BA7B765" w14:textId="77777777" w:rsidR="007B3163" w:rsidRPr="007B3163" w:rsidRDefault="007B3163" w:rsidP="009A181F">
            <w:pPr>
              <w:pStyle w:val="Rodap"/>
              <w:rPr>
                <w:sz w:val="16"/>
                <w:szCs w:val="16"/>
                <w:lang w:val="pt-BR"/>
              </w:rPr>
            </w:pPr>
            <w:r w:rsidRPr="007B3163">
              <w:rPr>
                <w:noProof/>
                <w:sz w:val="16"/>
                <w:szCs w:val="16"/>
                <w:lang w:val="en-US" w:eastAsia="zh-CN"/>
              </w:rPr>
              <mc:AlternateContent>
                <mc:Choice Requires="wpg">
                  <w:drawing>
                    <wp:inline distT="0" distB="0" distL="0" distR="0" wp14:anchorId="569FAC40" wp14:editId="46A0091D">
                      <wp:extent cx="329184" cy="329184"/>
                      <wp:effectExtent l="0" t="0" r="13970" b="13970"/>
                      <wp:docPr id="40" name="Grupo 16" title="Ícone do LinkedI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431" cy="431"/>
                              </a:xfrm>
                            </wpg:grpSpPr>
                            <wps:wsp>
                              <wps:cNvPr id="41" name="Círculo ao redor do símbolo do LinkedIn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avLst/>
                                  <a:gdLst>
                                    <a:gd name="T0" fmla="*/ 1725 w 3451"/>
                                    <a:gd name="T1" fmla="*/ 0 h 3451"/>
                                    <a:gd name="T2" fmla="*/ 1933 w 3451"/>
                                    <a:gd name="T3" fmla="*/ 13 h 3451"/>
                                    <a:gd name="T4" fmla="*/ 2134 w 3451"/>
                                    <a:gd name="T5" fmla="*/ 49 h 3451"/>
                                    <a:gd name="T6" fmla="*/ 2327 w 3451"/>
                                    <a:gd name="T7" fmla="*/ 109 h 3451"/>
                                    <a:gd name="T8" fmla="*/ 2509 w 3451"/>
                                    <a:gd name="T9" fmla="*/ 189 h 3451"/>
                                    <a:gd name="T10" fmla="*/ 2679 w 3451"/>
                                    <a:gd name="T11" fmla="*/ 288 h 3451"/>
                                    <a:gd name="T12" fmla="*/ 2837 w 3451"/>
                                    <a:gd name="T13" fmla="*/ 407 h 3451"/>
                                    <a:gd name="T14" fmla="*/ 2979 w 3451"/>
                                    <a:gd name="T15" fmla="*/ 542 h 3451"/>
                                    <a:gd name="T16" fmla="*/ 3105 w 3451"/>
                                    <a:gd name="T17" fmla="*/ 691 h 3451"/>
                                    <a:gd name="T18" fmla="*/ 3215 w 3451"/>
                                    <a:gd name="T19" fmla="*/ 855 h 3451"/>
                                    <a:gd name="T20" fmla="*/ 3305 w 3451"/>
                                    <a:gd name="T21" fmla="*/ 1032 h 3451"/>
                                    <a:gd name="T22" fmla="*/ 3374 w 3451"/>
                                    <a:gd name="T23" fmla="*/ 1219 h 3451"/>
                                    <a:gd name="T24" fmla="*/ 3422 w 3451"/>
                                    <a:gd name="T25" fmla="*/ 1416 h 3451"/>
                                    <a:gd name="T26" fmla="*/ 3447 w 3451"/>
                                    <a:gd name="T27" fmla="*/ 1620 h 3451"/>
                                    <a:gd name="T28" fmla="*/ 3447 w 3451"/>
                                    <a:gd name="T29" fmla="*/ 1831 h 3451"/>
                                    <a:gd name="T30" fmla="*/ 3422 w 3451"/>
                                    <a:gd name="T31" fmla="*/ 2036 h 3451"/>
                                    <a:gd name="T32" fmla="*/ 3374 w 3451"/>
                                    <a:gd name="T33" fmla="*/ 2233 h 3451"/>
                                    <a:gd name="T34" fmla="*/ 3305 w 3451"/>
                                    <a:gd name="T35" fmla="*/ 2420 h 3451"/>
                                    <a:gd name="T36" fmla="*/ 3215 w 3451"/>
                                    <a:gd name="T37" fmla="*/ 2596 h 3451"/>
                                    <a:gd name="T38" fmla="*/ 3105 w 3451"/>
                                    <a:gd name="T39" fmla="*/ 2761 h 3451"/>
                                    <a:gd name="T40" fmla="*/ 2979 w 3451"/>
                                    <a:gd name="T41" fmla="*/ 2911 h 3451"/>
                                    <a:gd name="T42" fmla="*/ 2837 w 3451"/>
                                    <a:gd name="T43" fmla="*/ 3046 h 3451"/>
                                    <a:gd name="T44" fmla="*/ 2679 w 3451"/>
                                    <a:gd name="T45" fmla="*/ 3163 h 3451"/>
                                    <a:gd name="T46" fmla="*/ 2509 w 3451"/>
                                    <a:gd name="T47" fmla="*/ 3262 h 3451"/>
                                    <a:gd name="T48" fmla="*/ 2327 w 3451"/>
                                    <a:gd name="T49" fmla="*/ 3343 h 3451"/>
                                    <a:gd name="T50" fmla="*/ 2134 w 3451"/>
                                    <a:gd name="T51" fmla="*/ 3402 h 3451"/>
                                    <a:gd name="T52" fmla="*/ 1933 w 3451"/>
                                    <a:gd name="T53" fmla="*/ 3438 h 3451"/>
                                    <a:gd name="T54" fmla="*/ 1725 w 3451"/>
                                    <a:gd name="T55" fmla="*/ 3451 h 3451"/>
                                    <a:gd name="T56" fmla="*/ 1516 w 3451"/>
                                    <a:gd name="T57" fmla="*/ 3438 h 3451"/>
                                    <a:gd name="T58" fmla="*/ 1315 w 3451"/>
                                    <a:gd name="T59" fmla="*/ 3402 h 3451"/>
                                    <a:gd name="T60" fmla="*/ 1123 w 3451"/>
                                    <a:gd name="T61" fmla="*/ 3343 h 3451"/>
                                    <a:gd name="T62" fmla="*/ 941 w 3451"/>
                                    <a:gd name="T63" fmla="*/ 3262 h 3451"/>
                                    <a:gd name="T64" fmla="*/ 771 w 3451"/>
                                    <a:gd name="T65" fmla="*/ 3163 h 3451"/>
                                    <a:gd name="T66" fmla="*/ 614 w 3451"/>
                                    <a:gd name="T67" fmla="*/ 3046 h 3451"/>
                                    <a:gd name="T68" fmla="*/ 471 w 3451"/>
                                    <a:gd name="T69" fmla="*/ 2911 h 3451"/>
                                    <a:gd name="T70" fmla="*/ 345 w 3451"/>
                                    <a:gd name="T71" fmla="*/ 2761 h 3451"/>
                                    <a:gd name="T72" fmla="*/ 236 w 3451"/>
                                    <a:gd name="T73" fmla="*/ 2596 h 3451"/>
                                    <a:gd name="T74" fmla="*/ 146 w 3451"/>
                                    <a:gd name="T75" fmla="*/ 2420 h 3451"/>
                                    <a:gd name="T76" fmla="*/ 75 w 3451"/>
                                    <a:gd name="T77" fmla="*/ 2233 h 3451"/>
                                    <a:gd name="T78" fmla="*/ 28 w 3451"/>
                                    <a:gd name="T79" fmla="*/ 2036 h 3451"/>
                                    <a:gd name="T80" fmla="*/ 3 w 3451"/>
                                    <a:gd name="T81" fmla="*/ 1831 h 3451"/>
                                    <a:gd name="T82" fmla="*/ 3 w 3451"/>
                                    <a:gd name="T83" fmla="*/ 1620 h 3451"/>
                                    <a:gd name="T84" fmla="*/ 28 w 3451"/>
                                    <a:gd name="T85" fmla="*/ 1416 h 3451"/>
                                    <a:gd name="T86" fmla="*/ 75 w 3451"/>
                                    <a:gd name="T87" fmla="*/ 1219 h 3451"/>
                                    <a:gd name="T88" fmla="*/ 146 w 3451"/>
                                    <a:gd name="T89" fmla="*/ 1032 h 3451"/>
                                    <a:gd name="T90" fmla="*/ 236 w 3451"/>
                                    <a:gd name="T91" fmla="*/ 855 h 3451"/>
                                    <a:gd name="T92" fmla="*/ 345 w 3451"/>
                                    <a:gd name="T93" fmla="*/ 691 h 3451"/>
                                    <a:gd name="T94" fmla="*/ 471 w 3451"/>
                                    <a:gd name="T95" fmla="*/ 542 h 3451"/>
                                    <a:gd name="T96" fmla="*/ 614 w 3451"/>
                                    <a:gd name="T97" fmla="*/ 407 h 3451"/>
                                    <a:gd name="T98" fmla="*/ 771 w 3451"/>
                                    <a:gd name="T99" fmla="*/ 288 h 3451"/>
                                    <a:gd name="T100" fmla="*/ 941 w 3451"/>
                                    <a:gd name="T101" fmla="*/ 189 h 3451"/>
                                    <a:gd name="T102" fmla="*/ 1123 w 3451"/>
                                    <a:gd name="T103" fmla="*/ 109 h 3451"/>
                                    <a:gd name="T104" fmla="*/ 1315 w 3451"/>
                                    <a:gd name="T105" fmla="*/ 49 h 3451"/>
                                    <a:gd name="T106" fmla="*/ 1516 w 3451"/>
                                    <a:gd name="T107" fmla="*/ 13 h 3451"/>
                                    <a:gd name="T108" fmla="*/ 1725 w 3451"/>
                                    <a:gd name="T109" fmla="*/ 0 h 34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3451" h="3451">
                                      <a:moveTo>
                                        <a:pt x="1725" y="0"/>
                                      </a:moveTo>
                                      <a:lnTo>
                                        <a:pt x="1725" y="0"/>
                                      </a:lnTo>
                                      <a:lnTo>
                                        <a:pt x="1831" y="4"/>
                                      </a:lnTo>
                                      <a:lnTo>
                                        <a:pt x="1933" y="13"/>
                                      </a:lnTo>
                                      <a:lnTo>
                                        <a:pt x="2035" y="29"/>
                                      </a:lnTo>
                                      <a:lnTo>
                                        <a:pt x="2134" y="49"/>
                                      </a:lnTo>
                                      <a:lnTo>
                                        <a:pt x="2232" y="77"/>
                                      </a:lnTo>
                                      <a:lnTo>
                                        <a:pt x="2327" y="109"/>
                                      </a:lnTo>
                                      <a:lnTo>
                                        <a:pt x="2419" y="146"/>
                                      </a:lnTo>
                                      <a:lnTo>
                                        <a:pt x="2509" y="189"/>
                                      </a:lnTo>
                                      <a:lnTo>
                                        <a:pt x="2596" y="236"/>
                                      </a:lnTo>
                                      <a:lnTo>
                                        <a:pt x="2679" y="288"/>
                                      </a:lnTo>
                                      <a:lnTo>
                                        <a:pt x="2760" y="345"/>
                                      </a:lnTo>
                                      <a:lnTo>
                                        <a:pt x="2837" y="407"/>
                                      </a:lnTo>
                                      <a:lnTo>
                                        <a:pt x="2909" y="472"/>
                                      </a:lnTo>
                                      <a:lnTo>
                                        <a:pt x="2979" y="542"/>
                                      </a:lnTo>
                                      <a:lnTo>
                                        <a:pt x="3044" y="614"/>
                                      </a:lnTo>
                                      <a:lnTo>
                                        <a:pt x="3105" y="691"/>
                                      </a:lnTo>
                                      <a:lnTo>
                                        <a:pt x="3163" y="772"/>
                                      </a:lnTo>
                                      <a:lnTo>
                                        <a:pt x="3215" y="855"/>
                                      </a:lnTo>
                                      <a:lnTo>
                                        <a:pt x="3262" y="942"/>
                                      </a:lnTo>
                                      <a:lnTo>
                                        <a:pt x="3305" y="1032"/>
                                      </a:lnTo>
                                      <a:lnTo>
                                        <a:pt x="3342" y="1124"/>
                                      </a:lnTo>
                                      <a:lnTo>
                                        <a:pt x="3374" y="1219"/>
                                      </a:lnTo>
                                      <a:lnTo>
                                        <a:pt x="3402" y="1317"/>
                                      </a:lnTo>
                                      <a:lnTo>
                                        <a:pt x="3422" y="1416"/>
                                      </a:lnTo>
                                      <a:lnTo>
                                        <a:pt x="3438" y="1518"/>
                                      </a:lnTo>
                                      <a:lnTo>
                                        <a:pt x="3447" y="1620"/>
                                      </a:lnTo>
                                      <a:lnTo>
                                        <a:pt x="3451" y="1726"/>
                                      </a:lnTo>
                                      <a:lnTo>
                                        <a:pt x="3447" y="1831"/>
                                      </a:lnTo>
                                      <a:lnTo>
                                        <a:pt x="3438" y="1935"/>
                                      </a:lnTo>
                                      <a:lnTo>
                                        <a:pt x="3422" y="2036"/>
                                      </a:lnTo>
                                      <a:lnTo>
                                        <a:pt x="3402" y="2136"/>
                                      </a:lnTo>
                                      <a:lnTo>
                                        <a:pt x="3374" y="2233"/>
                                      </a:lnTo>
                                      <a:lnTo>
                                        <a:pt x="3342" y="2328"/>
                                      </a:lnTo>
                                      <a:lnTo>
                                        <a:pt x="3305" y="2420"/>
                                      </a:lnTo>
                                      <a:lnTo>
                                        <a:pt x="3262" y="2510"/>
                                      </a:lnTo>
                                      <a:lnTo>
                                        <a:pt x="3215" y="2596"/>
                                      </a:lnTo>
                                      <a:lnTo>
                                        <a:pt x="3163" y="2680"/>
                                      </a:lnTo>
                                      <a:lnTo>
                                        <a:pt x="3105" y="2761"/>
                                      </a:lnTo>
                                      <a:lnTo>
                                        <a:pt x="3044" y="2837"/>
                                      </a:lnTo>
                                      <a:lnTo>
                                        <a:pt x="2979" y="2911"/>
                                      </a:lnTo>
                                      <a:lnTo>
                                        <a:pt x="2909" y="2980"/>
                                      </a:lnTo>
                                      <a:lnTo>
                                        <a:pt x="2837" y="3046"/>
                                      </a:lnTo>
                                      <a:lnTo>
                                        <a:pt x="2760" y="3106"/>
                                      </a:lnTo>
                                      <a:lnTo>
                                        <a:pt x="2679" y="3163"/>
                                      </a:lnTo>
                                      <a:lnTo>
                                        <a:pt x="2596" y="3215"/>
                                      </a:lnTo>
                                      <a:lnTo>
                                        <a:pt x="2509" y="3262"/>
                                      </a:lnTo>
                                      <a:lnTo>
                                        <a:pt x="2419" y="3305"/>
                                      </a:lnTo>
                                      <a:lnTo>
                                        <a:pt x="2327" y="3343"/>
                                      </a:lnTo>
                                      <a:lnTo>
                                        <a:pt x="2232" y="3376"/>
                                      </a:lnTo>
                                      <a:lnTo>
                                        <a:pt x="2134" y="3402"/>
                                      </a:lnTo>
                                      <a:lnTo>
                                        <a:pt x="2035" y="3423"/>
                                      </a:lnTo>
                                      <a:lnTo>
                                        <a:pt x="1933" y="3438"/>
                                      </a:lnTo>
                                      <a:lnTo>
                                        <a:pt x="1831" y="3448"/>
                                      </a:lnTo>
                                      <a:lnTo>
                                        <a:pt x="1725" y="3451"/>
                                      </a:lnTo>
                                      <a:lnTo>
                                        <a:pt x="1620" y="3448"/>
                                      </a:lnTo>
                                      <a:lnTo>
                                        <a:pt x="1516" y="3438"/>
                                      </a:lnTo>
                                      <a:lnTo>
                                        <a:pt x="1415" y="3423"/>
                                      </a:lnTo>
                                      <a:lnTo>
                                        <a:pt x="1315" y="3402"/>
                                      </a:lnTo>
                                      <a:lnTo>
                                        <a:pt x="1218" y="3376"/>
                                      </a:lnTo>
                                      <a:lnTo>
                                        <a:pt x="1123" y="3343"/>
                                      </a:lnTo>
                                      <a:lnTo>
                                        <a:pt x="1031" y="3305"/>
                                      </a:lnTo>
                                      <a:lnTo>
                                        <a:pt x="941" y="3262"/>
                                      </a:lnTo>
                                      <a:lnTo>
                                        <a:pt x="855" y="3215"/>
                                      </a:lnTo>
                                      <a:lnTo>
                                        <a:pt x="771" y="3163"/>
                                      </a:lnTo>
                                      <a:lnTo>
                                        <a:pt x="690" y="3106"/>
                                      </a:lnTo>
                                      <a:lnTo>
                                        <a:pt x="614" y="3046"/>
                                      </a:lnTo>
                                      <a:lnTo>
                                        <a:pt x="540" y="2980"/>
                                      </a:lnTo>
                                      <a:lnTo>
                                        <a:pt x="471" y="2911"/>
                                      </a:lnTo>
                                      <a:lnTo>
                                        <a:pt x="405" y="2837"/>
                                      </a:lnTo>
                                      <a:lnTo>
                                        <a:pt x="345" y="2761"/>
                                      </a:lnTo>
                                      <a:lnTo>
                                        <a:pt x="288" y="2680"/>
                                      </a:lnTo>
                                      <a:lnTo>
                                        <a:pt x="236" y="2596"/>
                                      </a:lnTo>
                                      <a:lnTo>
                                        <a:pt x="189" y="2510"/>
                                      </a:lnTo>
                                      <a:lnTo>
                                        <a:pt x="146" y="2420"/>
                                      </a:lnTo>
                                      <a:lnTo>
                                        <a:pt x="108" y="2328"/>
                                      </a:lnTo>
                                      <a:lnTo>
                                        <a:pt x="75" y="2233"/>
                                      </a:lnTo>
                                      <a:lnTo>
                                        <a:pt x="49" y="2136"/>
                                      </a:lnTo>
                                      <a:lnTo>
                                        <a:pt x="28" y="2036"/>
                                      </a:lnTo>
                                      <a:lnTo>
                                        <a:pt x="13" y="1935"/>
                                      </a:lnTo>
                                      <a:lnTo>
                                        <a:pt x="3" y="1831"/>
                                      </a:lnTo>
                                      <a:lnTo>
                                        <a:pt x="0" y="1726"/>
                                      </a:lnTo>
                                      <a:lnTo>
                                        <a:pt x="3" y="1620"/>
                                      </a:lnTo>
                                      <a:lnTo>
                                        <a:pt x="13" y="1518"/>
                                      </a:lnTo>
                                      <a:lnTo>
                                        <a:pt x="28" y="1416"/>
                                      </a:lnTo>
                                      <a:lnTo>
                                        <a:pt x="49" y="1317"/>
                                      </a:lnTo>
                                      <a:lnTo>
                                        <a:pt x="75" y="1219"/>
                                      </a:lnTo>
                                      <a:lnTo>
                                        <a:pt x="108" y="1124"/>
                                      </a:lnTo>
                                      <a:lnTo>
                                        <a:pt x="146" y="1032"/>
                                      </a:lnTo>
                                      <a:lnTo>
                                        <a:pt x="189" y="942"/>
                                      </a:lnTo>
                                      <a:lnTo>
                                        <a:pt x="236" y="855"/>
                                      </a:lnTo>
                                      <a:lnTo>
                                        <a:pt x="288" y="772"/>
                                      </a:lnTo>
                                      <a:lnTo>
                                        <a:pt x="345" y="691"/>
                                      </a:lnTo>
                                      <a:lnTo>
                                        <a:pt x="405" y="614"/>
                                      </a:lnTo>
                                      <a:lnTo>
                                        <a:pt x="471" y="542"/>
                                      </a:lnTo>
                                      <a:lnTo>
                                        <a:pt x="540" y="472"/>
                                      </a:lnTo>
                                      <a:lnTo>
                                        <a:pt x="614" y="407"/>
                                      </a:lnTo>
                                      <a:lnTo>
                                        <a:pt x="690" y="345"/>
                                      </a:lnTo>
                                      <a:lnTo>
                                        <a:pt x="771" y="288"/>
                                      </a:lnTo>
                                      <a:lnTo>
                                        <a:pt x="855" y="236"/>
                                      </a:lnTo>
                                      <a:lnTo>
                                        <a:pt x="941" y="189"/>
                                      </a:lnTo>
                                      <a:lnTo>
                                        <a:pt x="1031" y="146"/>
                                      </a:lnTo>
                                      <a:lnTo>
                                        <a:pt x="1123" y="109"/>
                                      </a:lnTo>
                                      <a:lnTo>
                                        <a:pt x="1218" y="77"/>
                                      </a:lnTo>
                                      <a:lnTo>
                                        <a:pt x="1315" y="49"/>
                                      </a:lnTo>
                                      <a:lnTo>
                                        <a:pt x="1415" y="29"/>
                                      </a:lnTo>
                                      <a:lnTo>
                                        <a:pt x="1516" y="13"/>
                                      </a:lnTo>
                                      <a:lnTo>
                                        <a:pt x="1620" y="4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2" name="Símbolo do LinkedI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3" y="102"/>
                                  <a:ext cx="203" cy="202"/>
                                </a:xfrm>
                                <a:custGeom>
                                  <a:avLst/>
                                  <a:gdLst>
                                    <a:gd name="T0" fmla="*/ 362 w 1619"/>
                                    <a:gd name="T1" fmla="*/ 537 h 1615"/>
                                    <a:gd name="T2" fmla="*/ 27 w 1619"/>
                                    <a:gd name="T3" fmla="*/ 1615 h 1615"/>
                                    <a:gd name="T4" fmla="*/ 1217 w 1619"/>
                                    <a:gd name="T5" fmla="*/ 509 h 1615"/>
                                    <a:gd name="T6" fmla="*/ 1314 w 1619"/>
                                    <a:gd name="T7" fmla="*/ 517 h 1615"/>
                                    <a:gd name="T8" fmla="*/ 1396 w 1619"/>
                                    <a:gd name="T9" fmla="*/ 538 h 1615"/>
                                    <a:gd name="T10" fmla="*/ 1462 w 1619"/>
                                    <a:gd name="T11" fmla="*/ 571 h 1615"/>
                                    <a:gd name="T12" fmla="*/ 1514 w 1619"/>
                                    <a:gd name="T13" fmla="*/ 617 h 1615"/>
                                    <a:gd name="T14" fmla="*/ 1554 w 1619"/>
                                    <a:gd name="T15" fmla="*/ 673 h 1615"/>
                                    <a:gd name="T16" fmla="*/ 1582 w 1619"/>
                                    <a:gd name="T17" fmla="*/ 738 h 1615"/>
                                    <a:gd name="T18" fmla="*/ 1601 w 1619"/>
                                    <a:gd name="T19" fmla="*/ 811 h 1615"/>
                                    <a:gd name="T20" fmla="*/ 1613 w 1619"/>
                                    <a:gd name="T21" fmla="*/ 892 h 1615"/>
                                    <a:gd name="T22" fmla="*/ 1618 w 1619"/>
                                    <a:gd name="T23" fmla="*/ 978 h 1615"/>
                                    <a:gd name="T24" fmla="*/ 1619 w 1619"/>
                                    <a:gd name="T25" fmla="*/ 1615 h 1615"/>
                                    <a:gd name="T26" fmla="*/ 1284 w 1619"/>
                                    <a:gd name="T27" fmla="*/ 1091 h 1615"/>
                                    <a:gd name="T28" fmla="*/ 1283 w 1619"/>
                                    <a:gd name="T29" fmla="*/ 1042 h 1615"/>
                                    <a:gd name="T30" fmla="*/ 1281 w 1619"/>
                                    <a:gd name="T31" fmla="*/ 993 h 1615"/>
                                    <a:gd name="T32" fmla="*/ 1273 w 1619"/>
                                    <a:gd name="T33" fmla="*/ 945 h 1615"/>
                                    <a:gd name="T34" fmla="*/ 1261 w 1619"/>
                                    <a:gd name="T35" fmla="*/ 901 h 1615"/>
                                    <a:gd name="T36" fmla="*/ 1240 w 1619"/>
                                    <a:gd name="T37" fmla="*/ 862 h 1615"/>
                                    <a:gd name="T38" fmla="*/ 1208 w 1619"/>
                                    <a:gd name="T39" fmla="*/ 832 h 1615"/>
                                    <a:gd name="T40" fmla="*/ 1166 w 1619"/>
                                    <a:gd name="T41" fmla="*/ 812 h 1615"/>
                                    <a:gd name="T42" fmla="*/ 1109 w 1619"/>
                                    <a:gd name="T43" fmla="*/ 805 h 1615"/>
                                    <a:gd name="T44" fmla="*/ 1047 w 1619"/>
                                    <a:gd name="T45" fmla="*/ 812 h 1615"/>
                                    <a:gd name="T46" fmla="*/ 999 w 1619"/>
                                    <a:gd name="T47" fmla="*/ 831 h 1615"/>
                                    <a:gd name="T48" fmla="*/ 963 w 1619"/>
                                    <a:gd name="T49" fmla="*/ 861 h 1615"/>
                                    <a:gd name="T50" fmla="*/ 937 w 1619"/>
                                    <a:gd name="T51" fmla="*/ 901 h 1615"/>
                                    <a:gd name="T52" fmla="*/ 921 w 1619"/>
                                    <a:gd name="T53" fmla="*/ 947 h 1615"/>
                                    <a:gd name="T54" fmla="*/ 912 w 1619"/>
                                    <a:gd name="T55" fmla="*/ 998 h 1615"/>
                                    <a:gd name="T56" fmla="*/ 908 w 1619"/>
                                    <a:gd name="T57" fmla="*/ 1054 h 1615"/>
                                    <a:gd name="T58" fmla="*/ 908 w 1619"/>
                                    <a:gd name="T59" fmla="*/ 1615 h 1615"/>
                                    <a:gd name="T60" fmla="*/ 573 w 1619"/>
                                    <a:gd name="T61" fmla="*/ 537 h 1615"/>
                                    <a:gd name="T62" fmla="*/ 894 w 1619"/>
                                    <a:gd name="T63" fmla="*/ 684 h 1615"/>
                                    <a:gd name="T64" fmla="*/ 913 w 1619"/>
                                    <a:gd name="T65" fmla="*/ 660 h 1615"/>
                                    <a:gd name="T66" fmla="*/ 950 w 1619"/>
                                    <a:gd name="T67" fmla="*/ 615 h 1615"/>
                                    <a:gd name="T68" fmla="*/ 999 w 1619"/>
                                    <a:gd name="T69" fmla="*/ 574 h 1615"/>
                                    <a:gd name="T70" fmla="*/ 1060 w 1619"/>
                                    <a:gd name="T71" fmla="*/ 541 h 1615"/>
                                    <a:gd name="T72" fmla="*/ 1133 w 1619"/>
                                    <a:gd name="T73" fmla="*/ 518 h 1615"/>
                                    <a:gd name="T74" fmla="*/ 1217 w 1619"/>
                                    <a:gd name="T75" fmla="*/ 509 h 1615"/>
                                    <a:gd name="T76" fmla="*/ 229 w 1619"/>
                                    <a:gd name="T77" fmla="*/ 3 h 1615"/>
                                    <a:gd name="T78" fmla="*/ 293 w 1619"/>
                                    <a:gd name="T79" fmla="*/ 26 h 1615"/>
                                    <a:gd name="T80" fmla="*/ 343 w 1619"/>
                                    <a:gd name="T81" fmla="*/ 69 h 1615"/>
                                    <a:gd name="T82" fmla="*/ 377 w 1619"/>
                                    <a:gd name="T83" fmla="*/ 126 h 1615"/>
                                    <a:gd name="T84" fmla="*/ 389 w 1619"/>
                                    <a:gd name="T85" fmla="*/ 194 h 1615"/>
                                    <a:gd name="T86" fmla="*/ 377 w 1619"/>
                                    <a:gd name="T87" fmla="*/ 262 h 1615"/>
                                    <a:gd name="T88" fmla="*/ 343 w 1619"/>
                                    <a:gd name="T89" fmla="*/ 320 h 1615"/>
                                    <a:gd name="T90" fmla="*/ 293 w 1619"/>
                                    <a:gd name="T91" fmla="*/ 363 h 1615"/>
                                    <a:gd name="T92" fmla="*/ 229 w 1619"/>
                                    <a:gd name="T93" fmla="*/ 386 h 1615"/>
                                    <a:gd name="T94" fmla="*/ 160 w 1619"/>
                                    <a:gd name="T95" fmla="*/ 386 h 1615"/>
                                    <a:gd name="T96" fmla="*/ 96 w 1619"/>
                                    <a:gd name="T97" fmla="*/ 363 h 1615"/>
                                    <a:gd name="T98" fmla="*/ 46 w 1619"/>
                                    <a:gd name="T99" fmla="*/ 320 h 1615"/>
                                    <a:gd name="T100" fmla="*/ 12 w 1619"/>
                                    <a:gd name="T101" fmla="*/ 262 h 1615"/>
                                    <a:gd name="T102" fmla="*/ 0 w 1619"/>
                                    <a:gd name="T103" fmla="*/ 194 h 1615"/>
                                    <a:gd name="T104" fmla="*/ 12 w 1619"/>
                                    <a:gd name="T105" fmla="*/ 126 h 1615"/>
                                    <a:gd name="T106" fmla="*/ 46 w 1619"/>
                                    <a:gd name="T107" fmla="*/ 69 h 1615"/>
                                    <a:gd name="T108" fmla="*/ 96 w 1619"/>
                                    <a:gd name="T109" fmla="*/ 26 h 1615"/>
                                    <a:gd name="T110" fmla="*/ 160 w 1619"/>
                                    <a:gd name="T111" fmla="*/ 3 h 161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1619" h="1615">
                                      <a:moveTo>
                                        <a:pt x="27" y="537"/>
                                      </a:moveTo>
                                      <a:lnTo>
                                        <a:pt x="362" y="537"/>
                                      </a:lnTo>
                                      <a:lnTo>
                                        <a:pt x="362" y="1615"/>
                                      </a:lnTo>
                                      <a:lnTo>
                                        <a:pt x="27" y="1615"/>
                                      </a:lnTo>
                                      <a:lnTo>
                                        <a:pt x="27" y="537"/>
                                      </a:lnTo>
                                      <a:close/>
                                      <a:moveTo>
                                        <a:pt x="1217" y="509"/>
                                      </a:moveTo>
                                      <a:lnTo>
                                        <a:pt x="1268" y="511"/>
                                      </a:lnTo>
                                      <a:lnTo>
                                        <a:pt x="1314" y="517"/>
                                      </a:lnTo>
                                      <a:lnTo>
                                        <a:pt x="1357" y="526"/>
                                      </a:lnTo>
                                      <a:lnTo>
                                        <a:pt x="1396" y="538"/>
                                      </a:lnTo>
                                      <a:lnTo>
                                        <a:pt x="1430" y="553"/>
                                      </a:lnTo>
                                      <a:lnTo>
                                        <a:pt x="1462" y="571"/>
                                      </a:lnTo>
                                      <a:lnTo>
                                        <a:pt x="1489" y="593"/>
                                      </a:lnTo>
                                      <a:lnTo>
                                        <a:pt x="1514" y="617"/>
                                      </a:lnTo>
                                      <a:lnTo>
                                        <a:pt x="1535" y="643"/>
                                      </a:lnTo>
                                      <a:lnTo>
                                        <a:pt x="1554" y="673"/>
                                      </a:lnTo>
                                      <a:lnTo>
                                        <a:pt x="1569" y="704"/>
                                      </a:lnTo>
                                      <a:lnTo>
                                        <a:pt x="1582" y="738"/>
                                      </a:lnTo>
                                      <a:lnTo>
                                        <a:pt x="1593" y="773"/>
                                      </a:lnTo>
                                      <a:lnTo>
                                        <a:pt x="1601" y="811"/>
                                      </a:lnTo>
                                      <a:lnTo>
                                        <a:pt x="1609" y="851"/>
                                      </a:lnTo>
                                      <a:lnTo>
                                        <a:pt x="1613" y="892"/>
                                      </a:lnTo>
                                      <a:lnTo>
                                        <a:pt x="1616" y="934"/>
                                      </a:lnTo>
                                      <a:lnTo>
                                        <a:pt x="1618" y="978"/>
                                      </a:lnTo>
                                      <a:lnTo>
                                        <a:pt x="1619" y="1023"/>
                                      </a:lnTo>
                                      <a:lnTo>
                                        <a:pt x="1619" y="1615"/>
                                      </a:lnTo>
                                      <a:lnTo>
                                        <a:pt x="1284" y="1615"/>
                                      </a:lnTo>
                                      <a:lnTo>
                                        <a:pt x="1284" y="1091"/>
                                      </a:lnTo>
                                      <a:lnTo>
                                        <a:pt x="1284" y="1066"/>
                                      </a:lnTo>
                                      <a:lnTo>
                                        <a:pt x="1283" y="1042"/>
                                      </a:lnTo>
                                      <a:lnTo>
                                        <a:pt x="1282" y="1018"/>
                                      </a:lnTo>
                                      <a:lnTo>
                                        <a:pt x="1281" y="993"/>
                                      </a:lnTo>
                                      <a:lnTo>
                                        <a:pt x="1278" y="969"/>
                                      </a:lnTo>
                                      <a:lnTo>
                                        <a:pt x="1273" y="945"/>
                                      </a:lnTo>
                                      <a:lnTo>
                                        <a:pt x="1268" y="922"/>
                                      </a:lnTo>
                                      <a:lnTo>
                                        <a:pt x="1261" y="901"/>
                                      </a:lnTo>
                                      <a:lnTo>
                                        <a:pt x="1251" y="881"/>
                                      </a:lnTo>
                                      <a:lnTo>
                                        <a:pt x="1240" y="862"/>
                                      </a:lnTo>
                                      <a:lnTo>
                                        <a:pt x="1226" y="845"/>
                                      </a:lnTo>
                                      <a:lnTo>
                                        <a:pt x="1208" y="832"/>
                                      </a:lnTo>
                                      <a:lnTo>
                                        <a:pt x="1189" y="820"/>
                                      </a:lnTo>
                                      <a:lnTo>
                                        <a:pt x="1166" y="812"/>
                                      </a:lnTo>
                                      <a:lnTo>
                                        <a:pt x="1139" y="807"/>
                                      </a:lnTo>
                                      <a:lnTo>
                                        <a:pt x="1109" y="805"/>
                                      </a:lnTo>
                                      <a:lnTo>
                                        <a:pt x="1076" y="807"/>
                                      </a:lnTo>
                                      <a:lnTo>
                                        <a:pt x="1047" y="812"/>
                                      </a:lnTo>
                                      <a:lnTo>
                                        <a:pt x="1021" y="820"/>
                                      </a:lnTo>
                                      <a:lnTo>
                                        <a:pt x="999" y="831"/>
                                      </a:lnTo>
                                      <a:lnTo>
                                        <a:pt x="979" y="845"/>
                                      </a:lnTo>
                                      <a:lnTo>
                                        <a:pt x="963" y="861"/>
                                      </a:lnTo>
                                      <a:lnTo>
                                        <a:pt x="949" y="880"/>
                                      </a:lnTo>
                                      <a:lnTo>
                                        <a:pt x="937" y="901"/>
                                      </a:lnTo>
                                      <a:lnTo>
                                        <a:pt x="929" y="923"/>
                                      </a:lnTo>
                                      <a:lnTo>
                                        <a:pt x="921" y="947"/>
                                      </a:lnTo>
                                      <a:lnTo>
                                        <a:pt x="916" y="972"/>
                                      </a:lnTo>
                                      <a:lnTo>
                                        <a:pt x="912" y="998"/>
                                      </a:lnTo>
                                      <a:lnTo>
                                        <a:pt x="910" y="1026"/>
                                      </a:lnTo>
                                      <a:lnTo>
                                        <a:pt x="908" y="1054"/>
                                      </a:lnTo>
                                      <a:lnTo>
                                        <a:pt x="908" y="1082"/>
                                      </a:lnTo>
                                      <a:lnTo>
                                        <a:pt x="908" y="1615"/>
                                      </a:lnTo>
                                      <a:lnTo>
                                        <a:pt x="573" y="1615"/>
                                      </a:lnTo>
                                      <a:lnTo>
                                        <a:pt x="573" y="537"/>
                                      </a:lnTo>
                                      <a:lnTo>
                                        <a:pt x="894" y="537"/>
                                      </a:lnTo>
                                      <a:lnTo>
                                        <a:pt x="894" y="684"/>
                                      </a:lnTo>
                                      <a:lnTo>
                                        <a:pt x="899" y="684"/>
                                      </a:lnTo>
                                      <a:lnTo>
                                        <a:pt x="913" y="660"/>
                                      </a:lnTo>
                                      <a:lnTo>
                                        <a:pt x="930" y="638"/>
                                      </a:lnTo>
                                      <a:lnTo>
                                        <a:pt x="950" y="615"/>
                                      </a:lnTo>
                                      <a:lnTo>
                                        <a:pt x="973" y="594"/>
                                      </a:lnTo>
                                      <a:lnTo>
                                        <a:pt x="999" y="574"/>
                                      </a:lnTo>
                                      <a:lnTo>
                                        <a:pt x="1028" y="556"/>
                                      </a:lnTo>
                                      <a:lnTo>
                                        <a:pt x="1060" y="541"/>
                                      </a:lnTo>
                                      <a:lnTo>
                                        <a:pt x="1095" y="527"/>
                                      </a:lnTo>
                                      <a:lnTo>
                                        <a:pt x="1133" y="518"/>
                                      </a:lnTo>
                                      <a:lnTo>
                                        <a:pt x="1173" y="511"/>
                                      </a:lnTo>
                                      <a:lnTo>
                                        <a:pt x="1217" y="509"/>
                                      </a:lnTo>
                                      <a:close/>
                                      <a:moveTo>
                                        <a:pt x="195" y="0"/>
                                      </a:moveTo>
                                      <a:lnTo>
                                        <a:pt x="229" y="3"/>
                                      </a:lnTo>
                                      <a:lnTo>
                                        <a:pt x="263" y="12"/>
                                      </a:lnTo>
                                      <a:lnTo>
                                        <a:pt x="293" y="26"/>
                                      </a:lnTo>
                                      <a:lnTo>
                                        <a:pt x="320" y="45"/>
                                      </a:lnTo>
                                      <a:lnTo>
                                        <a:pt x="343" y="69"/>
                                      </a:lnTo>
                                      <a:lnTo>
                                        <a:pt x="362" y="97"/>
                                      </a:lnTo>
                                      <a:lnTo>
                                        <a:pt x="377" y="126"/>
                                      </a:lnTo>
                                      <a:lnTo>
                                        <a:pt x="386" y="159"/>
                                      </a:lnTo>
                                      <a:lnTo>
                                        <a:pt x="389" y="194"/>
                                      </a:lnTo>
                                      <a:lnTo>
                                        <a:pt x="386" y="230"/>
                                      </a:lnTo>
                                      <a:lnTo>
                                        <a:pt x="377" y="262"/>
                                      </a:lnTo>
                                      <a:lnTo>
                                        <a:pt x="362" y="292"/>
                                      </a:lnTo>
                                      <a:lnTo>
                                        <a:pt x="343" y="320"/>
                                      </a:lnTo>
                                      <a:lnTo>
                                        <a:pt x="320" y="343"/>
                                      </a:lnTo>
                                      <a:lnTo>
                                        <a:pt x="293" y="363"/>
                                      </a:lnTo>
                                      <a:lnTo>
                                        <a:pt x="263" y="376"/>
                                      </a:lnTo>
                                      <a:lnTo>
                                        <a:pt x="229" y="386"/>
                                      </a:lnTo>
                                      <a:lnTo>
                                        <a:pt x="195" y="389"/>
                                      </a:lnTo>
                                      <a:lnTo>
                                        <a:pt x="160" y="386"/>
                                      </a:lnTo>
                                      <a:lnTo>
                                        <a:pt x="127" y="376"/>
                                      </a:lnTo>
                                      <a:lnTo>
                                        <a:pt x="96" y="363"/>
                                      </a:lnTo>
                                      <a:lnTo>
                                        <a:pt x="69" y="343"/>
                                      </a:lnTo>
                                      <a:lnTo>
                                        <a:pt x="46" y="320"/>
                                      </a:lnTo>
                                      <a:lnTo>
                                        <a:pt x="27" y="292"/>
                                      </a:lnTo>
                                      <a:lnTo>
                                        <a:pt x="12" y="262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0" y="194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126"/>
                                      </a:lnTo>
                                      <a:lnTo>
                                        <a:pt x="27" y="97"/>
                                      </a:lnTo>
                                      <a:lnTo>
                                        <a:pt x="46" y="69"/>
                                      </a:lnTo>
                                      <a:lnTo>
                                        <a:pt x="69" y="45"/>
                                      </a:lnTo>
                                      <a:lnTo>
                                        <a:pt x="96" y="26"/>
                                      </a:lnTo>
                                      <a:lnTo>
                                        <a:pt x="127" y="12"/>
                                      </a:lnTo>
                                      <a:lnTo>
                                        <a:pt x="160" y="3"/>
                                      </a:lnTo>
                                      <a:lnTo>
                                        <a:pt x="1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B3905A" id="Grupo 16" o:spid="_x0000_s1026" alt="Título: Ícone do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">
                      <o:lock v:ext="edit" aspectratio="t"/>
                      <v:shape id="Círculo ao redor do símbolo do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  </v:shape>
                      <v:shape id="Símbolo do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B3163" w:rsidRPr="007B3163" w14:paraId="4010D9E3" w14:textId="77777777" w:rsidTr="007B3163">
        <w:tblPrEx>
          <w:tblCellMar>
            <w:left w:w="108" w:type="dxa"/>
            <w:right w:w="108" w:type="dxa"/>
          </w:tblCellMar>
        </w:tblPrEx>
        <w:tc>
          <w:tcPr>
            <w:tcW w:w="2608" w:type="dxa"/>
            <w:tcMar>
              <w:top w:w="144" w:type="dxa"/>
              <w:left w:w="115" w:type="dxa"/>
              <w:right w:w="115" w:type="dxa"/>
            </w:tcMar>
          </w:tcPr>
          <w:p w14:paraId="7FBF3414" w14:textId="77777777" w:rsidR="007B3163" w:rsidRPr="007B3163" w:rsidRDefault="007B3163" w:rsidP="007B3163">
            <w:pPr>
              <w:pStyle w:val="Rodap"/>
              <w:jc w:val="left"/>
              <w:rPr>
                <w:sz w:val="16"/>
                <w:szCs w:val="16"/>
                <w:lang w:val="pt-BR"/>
              </w:rPr>
            </w:pPr>
            <w:sdt>
              <w:sdtPr>
                <w:rPr>
                  <w:sz w:val="16"/>
                  <w:szCs w:val="16"/>
                  <w:lang w:val="pt-BR"/>
                </w:rPr>
                <w:alias w:val="Insira o email:"/>
                <w:tag w:val="Insira o email:"/>
                <w:id w:val="1171608188"/>
                <w:placeholder>
                  <w:docPart w:val="19414EFFB95749D092A6FA31C328986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Pr="007B3163">
                  <w:rPr>
                    <w:sz w:val="16"/>
                    <w:szCs w:val="16"/>
                    <w:lang w:val="pt-BR"/>
                  </w:rPr>
                  <w:t>sullyvan.oliveira@uvvnet.com.br</w:t>
                </w:r>
              </w:sdtContent>
            </w:sdt>
          </w:p>
        </w:tc>
        <w:tc>
          <w:tcPr>
            <w:tcW w:w="2608" w:type="dxa"/>
            <w:gridSpan w:val="2"/>
            <w:tcMar>
              <w:top w:w="144" w:type="dxa"/>
              <w:left w:w="115" w:type="dxa"/>
              <w:right w:w="115" w:type="dxa"/>
            </w:tcMar>
          </w:tcPr>
          <w:sdt>
            <w:sdtPr>
              <w:rPr>
                <w:sz w:val="16"/>
                <w:szCs w:val="16"/>
                <w:lang w:val="pt-BR"/>
              </w:rPr>
              <w:alias w:val="Insira o identificador do Twitter:"/>
              <w:tag w:val="Insira o identificador do Twitter:"/>
              <w:id w:val="-1061638953"/>
              <w:placeholder>
                <w:docPart w:val="6A05B706C36A4CCBBB96AA919D368C2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Content>
              <w:p w14:paraId="653DF2AD" w14:textId="77777777" w:rsidR="007B3163" w:rsidRPr="007B3163" w:rsidRDefault="007B3163" w:rsidP="009A181F">
                <w:pPr>
                  <w:pStyle w:val="Rodap"/>
                  <w:rPr>
                    <w:sz w:val="16"/>
                    <w:szCs w:val="16"/>
                    <w:lang w:val="pt-BR"/>
                  </w:rPr>
                </w:pPr>
                <w:r w:rsidRPr="007B3163">
                  <w:rPr>
                    <w:sz w:val="16"/>
                    <w:szCs w:val="16"/>
                    <w:lang w:val="pt-BR"/>
                  </w:rPr>
                  <w:t>@sullyvanmarks</w:t>
                </w:r>
              </w:p>
            </w:sdtContent>
          </w:sdt>
        </w:tc>
        <w:tc>
          <w:tcPr>
            <w:tcW w:w="2608" w:type="dxa"/>
            <w:tcMar>
              <w:top w:w="144" w:type="dxa"/>
              <w:left w:w="115" w:type="dxa"/>
              <w:right w:w="115" w:type="dxa"/>
            </w:tcMar>
          </w:tcPr>
          <w:sdt>
            <w:sdtPr>
              <w:rPr>
                <w:sz w:val="16"/>
                <w:szCs w:val="16"/>
                <w:lang w:val="pt-BR"/>
              </w:rPr>
              <w:alias w:val="Insira o telefone:"/>
              <w:tag w:val="Insira o telefone:"/>
              <w:id w:val="187192109"/>
              <w:placeholder>
                <w:docPart w:val="421F7CC32BD44F3AB27FE68CF5BDC0C8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Content>
              <w:p w14:paraId="1493CA2A" w14:textId="77777777" w:rsidR="007B3163" w:rsidRPr="007B3163" w:rsidRDefault="007B3163" w:rsidP="009A181F">
                <w:pPr>
                  <w:pStyle w:val="Rodap"/>
                  <w:rPr>
                    <w:sz w:val="16"/>
                    <w:szCs w:val="16"/>
                    <w:lang w:val="pt-BR"/>
                  </w:rPr>
                </w:pPr>
                <w:r w:rsidRPr="007B3163">
                  <w:rPr>
                    <w:sz w:val="16"/>
                    <w:szCs w:val="16"/>
                    <w:lang w:val="pt-BR"/>
                  </w:rPr>
                  <w:t>(33) 98823-0233</w:t>
                </w:r>
              </w:p>
            </w:sdtContent>
          </w:sdt>
        </w:tc>
        <w:tc>
          <w:tcPr>
            <w:tcW w:w="2608" w:type="dxa"/>
            <w:tcMar>
              <w:top w:w="144" w:type="dxa"/>
              <w:left w:w="115" w:type="dxa"/>
              <w:right w:w="115" w:type="dxa"/>
            </w:tcMar>
          </w:tcPr>
          <w:sdt>
            <w:sdtPr>
              <w:rPr>
                <w:sz w:val="16"/>
                <w:szCs w:val="16"/>
                <w:lang w:val="pt-BR"/>
              </w:rPr>
              <w:alias w:val="Insira a URL do LinkedIn:"/>
              <w:tag w:val="Insira a URL do LinkedIn:"/>
              <w:id w:val="805515694"/>
              <w:placeholder>
                <w:docPart w:val="6D917BFAF8C94E538D6658A803FFD9A2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Content>
              <w:p w14:paraId="04BF75A4" w14:textId="77777777" w:rsidR="007B3163" w:rsidRPr="007B3163" w:rsidRDefault="007B3163" w:rsidP="009A181F">
                <w:pPr>
                  <w:pStyle w:val="Rodap"/>
                  <w:rPr>
                    <w:sz w:val="16"/>
                    <w:szCs w:val="16"/>
                    <w:lang w:val="pt-BR"/>
                  </w:rPr>
                </w:pPr>
                <w:r w:rsidRPr="007B3163">
                  <w:rPr>
                    <w:sz w:val="16"/>
                    <w:szCs w:val="16"/>
                    <w:lang w:val="pt-BR"/>
                  </w:rPr>
                  <w:t>sullyvan-marks-902b38149</w:t>
                </w:r>
              </w:p>
            </w:sdtContent>
          </w:sdt>
        </w:tc>
      </w:tr>
    </w:tbl>
    <w:p w14:paraId="39F626E6" w14:textId="77777777" w:rsidR="007B3163" w:rsidRPr="003D32DC" w:rsidRDefault="007B3163" w:rsidP="00E22E87">
      <w:pPr>
        <w:pStyle w:val="SemEspaamento"/>
        <w:rPr>
          <w:lang w:val="pt-BR"/>
        </w:rPr>
      </w:pPr>
    </w:p>
    <w:sectPr w:rsidR="007B3163" w:rsidRPr="003D32DC" w:rsidSect="007B3163">
      <w:footerReference w:type="default" r:id="rId8"/>
      <w:headerReference w:type="first" r:id="rId9"/>
      <w:pgSz w:w="11906" w:h="16838" w:code="9"/>
      <w:pgMar w:top="0" w:right="737" w:bottom="0" w:left="737" w:header="578" w:footer="1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E81BE" w14:textId="77777777" w:rsidR="003B7513" w:rsidRDefault="003B7513" w:rsidP="00713050">
      <w:pPr>
        <w:spacing w:line="240" w:lineRule="auto"/>
      </w:pPr>
      <w:r>
        <w:separator/>
      </w:r>
    </w:p>
  </w:endnote>
  <w:endnote w:type="continuationSeparator" w:id="0">
    <w:p w14:paraId="424DA698" w14:textId="77777777" w:rsidR="003B7513" w:rsidRDefault="003B751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9D510" w14:textId="3EE0979E" w:rsidR="00C2098A" w:rsidRPr="00DE6181" w:rsidRDefault="00C2098A" w:rsidP="00045287">
    <w:pPr>
      <w:pStyle w:val="Rodap"/>
      <w:jc w:val="left"/>
      <w:rPr>
        <w:noProof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1EEA0" w14:textId="77777777" w:rsidR="003B7513" w:rsidRDefault="003B7513" w:rsidP="00713050">
      <w:pPr>
        <w:spacing w:line="240" w:lineRule="auto"/>
      </w:pPr>
      <w:r>
        <w:separator/>
      </w:r>
    </w:p>
  </w:footnote>
  <w:footnote w:type="continuationSeparator" w:id="0">
    <w:p w14:paraId="77981A07" w14:textId="77777777" w:rsidR="003B7513" w:rsidRDefault="003B7513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42D2A" w14:textId="77777777" w:rsidR="00A425BB" w:rsidRDefault="00B55271">
    <w:pPr>
      <w:pStyle w:val="Cabealho"/>
    </w:pPr>
    <w:r w:rsidRPr="00B55271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8745" distR="118745" simplePos="0" relativeHeight="251659264" behindDoc="0" locked="0" layoutInCell="1" allowOverlap="0" wp14:anchorId="48701A54" wp14:editId="33E01DB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5080" b="0"/>
              <wp:wrapNone/>
              <wp:docPr id="197" name="Retâ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63614227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0A805FF" w14:textId="545CBB23" w:rsidR="00B55271" w:rsidRDefault="00B55271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SULLYVAN MARKS NASCIMENTO DE OLIVEI</w:t>
                              </w:r>
                              <w:r w:rsidR="001317A1">
                                <w:rPr>
                                  <w:caps/>
                                  <w:color w:val="FFFFFF" w:themeColor="background1"/>
                                </w:rPr>
                                <w:t>RA – 18 ANOS -  CPF: 128.433.066-47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8701A54" id="Retângulo 197" o:spid="_x0000_s1026" style="position:absolute;margin-left:0;margin-top:0;width:468.5pt;height:21.3pt;z-index:25165926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BidFrkmQIAAJgFAAAOAAAAAAAAAAAAAAAAAC4CAABkcnMvZTJvRG9j&#10;LnhtbFBLAQItABQABgAIAAAAIQCXt0db3AAAAAQBAAAPAAAAAAAAAAAAAAAAAPMEAABkcnMvZG93&#10;bnJldi54bWxQSwUGAAAAAAQABADzAAAA/AUAAAAA&#10;" o:allowoverlap="f" fillcolor="#ea4e4e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63614227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0A805FF" w14:textId="545CBB23" w:rsidR="00B55271" w:rsidRDefault="00B55271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SULLYVAN MARKS NASCIMENTO DE OLIVEI</w:t>
                        </w:r>
                        <w:r w:rsidR="001317A1">
                          <w:rPr>
                            <w:caps/>
                            <w:color w:val="FFFFFF" w:themeColor="background1"/>
                          </w:rPr>
                          <w:t>RA – 18 ANOS -  CPF: 128.433.066-47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E6"/>
    <w:rsid w:val="00006AD8"/>
    <w:rsid w:val="00045287"/>
    <w:rsid w:val="00091382"/>
    <w:rsid w:val="000A07DA"/>
    <w:rsid w:val="000A2BFA"/>
    <w:rsid w:val="000B0619"/>
    <w:rsid w:val="000B61CA"/>
    <w:rsid w:val="000F7610"/>
    <w:rsid w:val="00114ED7"/>
    <w:rsid w:val="001317A1"/>
    <w:rsid w:val="00140B0E"/>
    <w:rsid w:val="001A5CA9"/>
    <w:rsid w:val="001B2AC1"/>
    <w:rsid w:val="001B403A"/>
    <w:rsid w:val="001F4583"/>
    <w:rsid w:val="00206502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14A53"/>
    <w:rsid w:val="003152E6"/>
    <w:rsid w:val="00333CD3"/>
    <w:rsid w:val="00340365"/>
    <w:rsid w:val="00342B64"/>
    <w:rsid w:val="00364079"/>
    <w:rsid w:val="003B7513"/>
    <w:rsid w:val="003C5528"/>
    <w:rsid w:val="003D03E5"/>
    <w:rsid w:val="003D32DC"/>
    <w:rsid w:val="004077FB"/>
    <w:rsid w:val="004244FF"/>
    <w:rsid w:val="00424DD9"/>
    <w:rsid w:val="0046007D"/>
    <w:rsid w:val="0046104A"/>
    <w:rsid w:val="00466639"/>
    <w:rsid w:val="004717C5"/>
    <w:rsid w:val="00474EC2"/>
    <w:rsid w:val="00484450"/>
    <w:rsid w:val="004A24CC"/>
    <w:rsid w:val="00523479"/>
    <w:rsid w:val="00543DB7"/>
    <w:rsid w:val="005729B0"/>
    <w:rsid w:val="00635692"/>
    <w:rsid w:val="00641630"/>
    <w:rsid w:val="00657881"/>
    <w:rsid w:val="0066565D"/>
    <w:rsid w:val="00684488"/>
    <w:rsid w:val="006A37D6"/>
    <w:rsid w:val="006A3CE7"/>
    <w:rsid w:val="006A7746"/>
    <w:rsid w:val="006B7F67"/>
    <w:rsid w:val="006C4C50"/>
    <w:rsid w:val="006D76B1"/>
    <w:rsid w:val="00713050"/>
    <w:rsid w:val="00741125"/>
    <w:rsid w:val="00746B11"/>
    <w:rsid w:val="00746F7F"/>
    <w:rsid w:val="007569C1"/>
    <w:rsid w:val="00763832"/>
    <w:rsid w:val="007B3163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64C33"/>
    <w:rsid w:val="00985D58"/>
    <w:rsid w:val="009B3C40"/>
    <w:rsid w:val="00A42540"/>
    <w:rsid w:val="00A425BB"/>
    <w:rsid w:val="00A50939"/>
    <w:rsid w:val="00A83413"/>
    <w:rsid w:val="00AA6A40"/>
    <w:rsid w:val="00AA75F6"/>
    <w:rsid w:val="00AD00FD"/>
    <w:rsid w:val="00AF0A8E"/>
    <w:rsid w:val="00B55271"/>
    <w:rsid w:val="00B5664D"/>
    <w:rsid w:val="00BA5B40"/>
    <w:rsid w:val="00BC630E"/>
    <w:rsid w:val="00BD0206"/>
    <w:rsid w:val="00BE3768"/>
    <w:rsid w:val="00C01084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04513"/>
    <w:rsid w:val="00D97A41"/>
    <w:rsid w:val="00DC5289"/>
    <w:rsid w:val="00DD3CF6"/>
    <w:rsid w:val="00DD6416"/>
    <w:rsid w:val="00DE6181"/>
    <w:rsid w:val="00DF4E0A"/>
    <w:rsid w:val="00E02DCD"/>
    <w:rsid w:val="00E12C60"/>
    <w:rsid w:val="00E22E87"/>
    <w:rsid w:val="00E43779"/>
    <w:rsid w:val="00E57630"/>
    <w:rsid w:val="00E86C2B"/>
    <w:rsid w:val="00E9236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EA6FB4"/>
  <w15:chartTrackingRefBased/>
  <w15:docId w15:val="{5AEAA02C-DCF9-4293-BDF3-662651C1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TabelaSimples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Users\sully\AppData\Roaming\Microsoft\Templates\Curr&#237;culo%20elegante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DCBB784D47B44A4BC7BFFD3E41052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E8397D-6A67-450D-AF7E-E236BF0AFC92}"/>
      </w:docPartPr>
      <w:docPartBody>
        <w:p w:rsidR="00F82E8D" w:rsidRDefault="00A71CE5">
          <w:pPr>
            <w:pStyle w:val="CDCBB784D47B44A4BC7BFFD3E41052EB"/>
          </w:pPr>
          <w:r w:rsidRPr="003D32DC">
            <w:rPr>
              <w:lang w:bidi="pt-BR"/>
            </w:rPr>
            <w:t>Objetivo</w:t>
          </w:r>
        </w:p>
      </w:docPartBody>
    </w:docPart>
    <w:docPart>
      <w:docPartPr>
        <w:name w:val="36F4A9EAB341402D913D145F706EB7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6EAD7E-CB94-40C0-B092-D1321C7E4135}"/>
      </w:docPartPr>
      <w:docPartBody>
        <w:p w:rsidR="00F82E8D" w:rsidRDefault="00A71CE5">
          <w:pPr>
            <w:pStyle w:val="36F4A9EAB341402D913D145F706EB7F2"/>
          </w:pPr>
          <w:r w:rsidRPr="003D32DC">
            <w:rPr>
              <w:lang w:bidi="pt-BR"/>
            </w:rPr>
            <w:t>Habilidades</w:t>
          </w:r>
        </w:p>
      </w:docPartBody>
    </w:docPart>
    <w:docPart>
      <w:docPartPr>
        <w:name w:val="10250C67397A4728AAB73E78F51344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1B284A-94B9-48ED-BEAD-76EE06462B40}"/>
      </w:docPartPr>
      <w:docPartBody>
        <w:p w:rsidR="00F82E8D" w:rsidRDefault="00A71CE5">
          <w:pPr>
            <w:pStyle w:val="10250C67397A4728AAB73E78F51344AE"/>
          </w:pPr>
          <w:r w:rsidRPr="003D32DC">
            <w:rPr>
              <w:lang w:bidi="pt-BR"/>
            </w:rPr>
            <w:t>Experiência</w:t>
          </w:r>
        </w:p>
      </w:docPartBody>
    </w:docPart>
    <w:docPart>
      <w:docPartPr>
        <w:name w:val="62D76FD4BEAC48F29F71D8A3746814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E637AA-9E33-4623-831D-6E2993F51C09}"/>
      </w:docPartPr>
      <w:docPartBody>
        <w:p w:rsidR="00F82E8D" w:rsidRDefault="00A71CE5">
          <w:pPr>
            <w:pStyle w:val="62D76FD4BEAC48F29F71D8A37468143D"/>
          </w:pPr>
          <w:r w:rsidRPr="003D32DC">
            <w:rPr>
              <w:lang w:bidi="pt-BR"/>
            </w:rPr>
            <w:t>Escolaridade</w:t>
          </w:r>
        </w:p>
      </w:docPartBody>
    </w:docPart>
    <w:docPart>
      <w:docPartPr>
        <w:name w:val="3816577BAF474259B06BAB4016B125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D3481E-738A-4D2C-968C-2E329508F671}"/>
      </w:docPartPr>
      <w:docPartBody>
        <w:p w:rsidR="00F82E8D" w:rsidRDefault="0037503B" w:rsidP="0037503B">
          <w:pPr>
            <w:pStyle w:val="3816577BAF474259B06BAB4016B1252F"/>
          </w:pPr>
          <w:r w:rsidRPr="003D32DC">
            <w:rPr>
              <w:lang w:bidi="pt-BR"/>
            </w:rPr>
            <w:t>Experiência voluntária ou de liderança</w:t>
          </w:r>
        </w:p>
      </w:docPartBody>
    </w:docPart>
    <w:docPart>
      <w:docPartPr>
        <w:name w:val="19414EFFB95749D092A6FA31C32898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2BAB52-B2A9-4709-AB3B-059C3368A4CA}"/>
      </w:docPartPr>
      <w:docPartBody>
        <w:p w:rsidR="00000000" w:rsidRDefault="00F82E8D" w:rsidP="00F82E8D">
          <w:pPr>
            <w:pStyle w:val="19414EFFB95749D092A6FA31C328986D"/>
          </w:pPr>
          <w:r w:rsidRPr="003D32DC">
            <w:rPr>
              <w:lang w:bidi="pt-BR"/>
            </w:rPr>
            <w:t>Escola</w:t>
          </w:r>
        </w:p>
      </w:docPartBody>
    </w:docPart>
    <w:docPart>
      <w:docPartPr>
        <w:name w:val="6A05B706C36A4CCBBB96AA919D368C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8994C5-2F6F-4C1C-9A34-57D0B782A2AE}"/>
      </w:docPartPr>
      <w:docPartBody>
        <w:p w:rsidR="00000000" w:rsidRDefault="00F82E8D" w:rsidP="00F82E8D">
          <w:pPr>
            <w:pStyle w:val="6A05B706C36A4CCBBB96AA919D368C28"/>
          </w:pPr>
          <w:r w:rsidRPr="003D32DC">
            <w:rPr>
              <w:lang w:bidi="pt-BR"/>
            </w:rPr>
            <w:t>Curso</w:t>
          </w:r>
        </w:p>
      </w:docPartBody>
    </w:docPart>
    <w:docPart>
      <w:docPartPr>
        <w:name w:val="421F7CC32BD44F3AB27FE68CF5BDC0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F8EEE0-1A2B-4D99-9BD6-016466859631}"/>
      </w:docPartPr>
      <w:docPartBody>
        <w:p w:rsidR="00000000" w:rsidRDefault="00F82E8D" w:rsidP="00F82E8D">
          <w:pPr>
            <w:pStyle w:val="421F7CC32BD44F3AB27FE68CF5BDC0C8"/>
          </w:pPr>
          <w:r w:rsidRPr="003D32DC">
            <w:rPr>
              <w:lang w:bidi="pt-BR"/>
            </w:rPr>
            <w:t>Escola</w:t>
          </w:r>
        </w:p>
      </w:docPartBody>
    </w:docPart>
    <w:docPart>
      <w:docPartPr>
        <w:name w:val="6D917BFAF8C94E538D6658A803FFD9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0CBEF4-E9BF-4F21-8E31-3E1BC6ABF94D}"/>
      </w:docPartPr>
      <w:docPartBody>
        <w:p w:rsidR="00000000" w:rsidRDefault="00F82E8D" w:rsidP="00F82E8D">
          <w:pPr>
            <w:pStyle w:val="6D917BFAF8C94E538D6658A803FFD9A2"/>
          </w:pPr>
          <w:r w:rsidRPr="003D32DC">
            <w:rPr>
              <w:lang w:bidi="pt-BR"/>
            </w:rPr>
            <w:t>Experiência voluntária ou de liderança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3B"/>
    <w:rsid w:val="0037503B"/>
    <w:rsid w:val="0067174F"/>
    <w:rsid w:val="00A71CE5"/>
    <w:rsid w:val="00F8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99FEEED24234A02AF7912FACCB94C54">
    <w:name w:val="D99FEEED24234A02AF7912FACCB94C54"/>
  </w:style>
  <w:style w:type="paragraph" w:customStyle="1" w:styleId="CDCBB784D47B44A4BC7BFFD3E41052EB">
    <w:name w:val="CDCBB784D47B44A4BC7BFFD3E41052EB"/>
  </w:style>
  <w:style w:type="paragraph" w:customStyle="1" w:styleId="11387683EDD04D23BD6DAFA2082A2CD8">
    <w:name w:val="11387683EDD04D23BD6DAFA2082A2CD8"/>
  </w:style>
  <w:style w:type="paragraph" w:customStyle="1" w:styleId="36F4A9EAB341402D913D145F706EB7F2">
    <w:name w:val="36F4A9EAB341402D913D145F706EB7F2"/>
  </w:style>
  <w:style w:type="paragraph" w:customStyle="1" w:styleId="155E55A8623947FEA54685782D865A8C">
    <w:name w:val="155E55A8623947FEA54685782D865A8C"/>
  </w:style>
  <w:style w:type="paragraph" w:customStyle="1" w:styleId="FA80BBBB919545F4AB5885F49BBB757F">
    <w:name w:val="FA80BBBB919545F4AB5885F49BBB757F"/>
  </w:style>
  <w:style w:type="paragraph" w:customStyle="1" w:styleId="01212D425F024E9FA03F394C0DA13D78">
    <w:name w:val="01212D425F024E9FA03F394C0DA13D78"/>
  </w:style>
  <w:style w:type="paragraph" w:customStyle="1" w:styleId="47AD9CDCA7514ECCAEF53E631D978CED">
    <w:name w:val="47AD9CDCA7514ECCAEF53E631D978CED"/>
  </w:style>
  <w:style w:type="paragraph" w:customStyle="1" w:styleId="10250C67397A4728AAB73E78F51344AE">
    <w:name w:val="10250C67397A4728AAB73E78F51344AE"/>
  </w:style>
  <w:style w:type="paragraph" w:customStyle="1" w:styleId="D96FE63D95B141A4B8E4E8C579CAB1A1">
    <w:name w:val="D96FE63D95B141A4B8E4E8C579CAB1A1"/>
  </w:style>
  <w:style w:type="paragraph" w:customStyle="1" w:styleId="CAFC36AE18204FB3ADAA8AD0816C805C">
    <w:name w:val="CAFC36AE18204FB3ADAA8AD0816C805C"/>
  </w:style>
  <w:style w:type="paragraph" w:customStyle="1" w:styleId="E0D289FF3ABB41B0B877090A29CB0FB6">
    <w:name w:val="E0D289FF3ABB41B0B877090A29CB0FB6"/>
  </w:style>
  <w:style w:type="paragraph" w:customStyle="1" w:styleId="6605B7952D7B4C5DA44299B0B72A08B5">
    <w:name w:val="6605B7952D7B4C5DA44299B0B72A08B5"/>
  </w:style>
  <w:style w:type="paragraph" w:customStyle="1" w:styleId="220A177180C442208161A44FA5412CE8">
    <w:name w:val="220A177180C442208161A44FA5412CE8"/>
  </w:style>
  <w:style w:type="paragraph" w:customStyle="1" w:styleId="C07F798579CD41898F5099302138F9FE">
    <w:name w:val="C07F798579CD41898F5099302138F9FE"/>
  </w:style>
  <w:style w:type="paragraph" w:customStyle="1" w:styleId="664E550351ED49099481C2EFD5440711">
    <w:name w:val="664E550351ED49099481C2EFD5440711"/>
  </w:style>
  <w:style w:type="paragraph" w:customStyle="1" w:styleId="117A4A82D17B42BB832C4A6805FF053B">
    <w:name w:val="117A4A82D17B42BB832C4A6805FF053B"/>
  </w:style>
  <w:style w:type="paragraph" w:customStyle="1" w:styleId="906746A772014B0CA06CC84AD3AB04B2">
    <w:name w:val="906746A772014B0CA06CC84AD3AB04B2"/>
  </w:style>
  <w:style w:type="paragraph" w:customStyle="1" w:styleId="5BE6A783B5A24F2D80E731D54E3CA98F">
    <w:name w:val="5BE6A783B5A24F2D80E731D54E3CA98F"/>
  </w:style>
  <w:style w:type="paragraph" w:customStyle="1" w:styleId="62D76FD4BEAC48F29F71D8A37468143D">
    <w:name w:val="62D76FD4BEAC48F29F71D8A37468143D"/>
  </w:style>
  <w:style w:type="paragraph" w:customStyle="1" w:styleId="BEFFFBF62FAB4DF5B3D9A4B1D42306A7">
    <w:name w:val="BEFFFBF62FAB4DF5B3D9A4B1D42306A7"/>
  </w:style>
  <w:style w:type="paragraph" w:customStyle="1" w:styleId="DF7B563FD5284F10958BC1F45F0CE794">
    <w:name w:val="DF7B563FD5284F10958BC1F45F0CE794"/>
  </w:style>
  <w:style w:type="paragraph" w:customStyle="1" w:styleId="6695834E96DC423590EC840700EF4373">
    <w:name w:val="6695834E96DC423590EC840700EF4373"/>
  </w:style>
  <w:style w:type="paragraph" w:customStyle="1" w:styleId="246EAE1529A1499F8529064C2DDB915F">
    <w:name w:val="246EAE1529A1499F8529064C2DDB915F"/>
  </w:style>
  <w:style w:type="paragraph" w:customStyle="1" w:styleId="48ECF97852AD4FF09E2B68D925BCDE05">
    <w:name w:val="48ECF97852AD4FF09E2B68D925BCDE05"/>
  </w:style>
  <w:style w:type="paragraph" w:customStyle="1" w:styleId="2B7DA65DAECC47FABFB40F658B58EA77">
    <w:name w:val="2B7DA65DAECC47FABFB40F658B58EA77"/>
  </w:style>
  <w:style w:type="paragraph" w:customStyle="1" w:styleId="2B3785DF79974CF6AAA79F9EAD78EF77">
    <w:name w:val="2B3785DF79974CF6AAA79F9EAD78EF77"/>
  </w:style>
  <w:style w:type="paragraph" w:customStyle="1" w:styleId="5FAC5AE20E1344C29F16F0751D5DA501">
    <w:name w:val="5FAC5AE20E1344C29F16F0751D5DA501"/>
  </w:style>
  <w:style w:type="paragraph" w:customStyle="1" w:styleId="C9079272DD5C43A69CB2E9ACA93B817C">
    <w:name w:val="C9079272DD5C43A69CB2E9ACA93B817C"/>
  </w:style>
  <w:style w:type="paragraph" w:customStyle="1" w:styleId="5614D49A46E44FD8965B1A47D15DC266">
    <w:name w:val="5614D49A46E44FD8965B1A47D15DC266"/>
  </w:style>
  <w:style w:type="paragraph" w:customStyle="1" w:styleId="FC2FB5C4341943E78C373B0D247B860A">
    <w:name w:val="FC2FB5C4341943E78C373B0D247B860A"/>
    <w:rsid w:val="0037503B"/>
  </w:style>
  <w:style w:type="paragraph" w:customStyle="1" w:styleId="B71B7A0C8636431B9D291C9D51E43872">
    <w:name w:val="B71B7A0C8636431B9D291C9D51E43872"/>
    <w:rsid w:val="0037503B"/>
  </w:style>
  <w:style w:type="paragraph" w:customStyle="1" w:styleId="3CCAF3752BFB42D4ADDF573E6B2294EF">
    <w:name w:val="3CCAF3752BFB42D4ADDF573E6B2294EF"/>
    <w:rsid w:val="0037503B"/>
  </w:style>
  <w:style w:type="paragraph" w:customStyle="1" w:styleId="B773FA88B9584667B494782D0747EAC5">
    <w:name w:val="B773FA88B9584667B494782D0747EAC5"/>
    <w:rsid w:val="0037503B"/>
  </w:style>
  <w:style w:type="paragraph" w:customStyle="1" w:styleId="1CACFDF959BA49CB886CB47C55717B3E">
    <w:name w:val="1CACFDF959BA49CB886CB47C55717B3E"/>
    <w:rsid w:val="0037503B"/>
  </w:style>
  <w:style w:type="paragraph" w:customStyle="1" w:styleId="4CE2661D81344E54884745DDF6F5A08B">
    <w:name w:val="4CE2661D81344E54884745DDF6F5A08B"/>
    <w:rsid w:val="0037503B"/>
  </w:style>
  <w:style w:type="paragraph" w:customStyle="1" w:styleId="DDC5986CBF5F4B75B0B26CE4F59CE2CE">
    <w:name w:val="DDC5986CBF5F4B75B0B26CE4F59CE2CE"/>
    <w:rsid w:val="0037503B"/>
  </w:style>
  <w:style w:type="paragraph" w:customStyle="1" w:styleId="CEB67E4DD25D4E3CA1055AE17E0C2122">
    <w:name w:val="CEB67E4DD25D4E3CA1055AE17E0C2122"/>
    <w:rsid w:val="0037503B"/>
  </w:style>
  <w:style w:type="paragraph" w:customStyle="1" w:styleId="230CC2674B6A47CD92340F3BDF1DAB42">
    <w:name w:val="230CC2674B6A47CD92340F3BDF1DAB42"/>
    <w:rsid w:val="0037503B"/>
  </w:style>
  <w:style w:type="paragraph" w:customStyle="1" w:styleId="A2D51E6818084622AA620FDA51851636">
    <w:name w:val="A2D51E6818084622AA620FDA51851636"/>
    <w:rsid w:val="0037503B"/>
  </w:style>
  <w:style w:type="paragraph" w:customStyle="1" w:styleId="B44989820E0F4031BB20EF3961959868">
    <w:name w:val="B44989820E0F4031BB20EF3961959868"/>
    <w:rsid w:val="0037503B"/>
  </w:style>
  <w:style w:type="paragraph" w:customStyle="1" w:styleId="5EC8FC82774D4E8AB50B1A0A5BF6D873">
    <w:name w:val="5EC8FC82774D4E8AB50B1A0A5BF6D873"/>
    <w:rsid w:val="0037503B"/>
  </w:style>
  <w:style w:type="paragraph" w:customStyle="1" w:styleId="1FAF889A77B647F48201AEEC61C9487B">
    <w:name w:val="1FAF889A77B647F48201AEEC61C9487B"/>
    <w:rsid w:val="0037503B"/>
  </w:style>
  <w:style w:type="paragraph" w:customStyle="1" w:styleId="8303054F14E948A28E876F577F8E928C">
    <w:name w:val="8303054F14E948A28E876F577F8E928C"/>
    <w:rsid w:val="0037503B"/>
  </w:style>
  <w:style w:type="paragraph" w:customStyle="1" w:styleId="C1CD397426C94564B6C41A5C71A84168">
    <w:name w:val="C1CD397426C94564B6C41A5C71A84168"/>
    <w:rsid w:val="0037503B"/>
  </w:style>
  <w:style w:type="paragraph" w:customStyle="1" w:styleId="41F1968C7C4E46D6B5998AF450FAC4E8">
    <w:name w:val="41F1968C7C4E46D6B5998AF450FAC4E8"/>
    <w:rsid w:val="0037503B"/>
  </w:style>
  <w:style w:type="paragraph" w:customStyle="1" w:styleId="40967D760A984117A0D0CB5EBDA63431">
    <w:name w:val="40967D760A984117A0D0CB5EBDA63431"/>
    <w:rsid w:val="0037503B"/>
  </w:style>
  <w:style w:type="paragraph" w:customStyle="1" w:styleId="2E2E8C3368C84E4996EE860CB626B709">
    <w:name w:val="2E2E8C3368C84E4996EE860CB626B709"/>
    <w:rsid w:val="0037503B"/>
  </w:style>
  <w:style w:type="paragraph" w:customStyle="1" w:styleId="F4931B51C46B459487B5CA33321DA9FC">
    <w:name w:val="F4931B51C46B459487B5CA33321DA9FC"/>
    <w:rsid w:val="0037503B"/>
  </w:style>
  <w:style w:type="paragraph" w:customStyle="1" w:styleId="E5528065BF524187AC911F4C9148450F">
    <w:name w:val="E5528065BF524187AC911F4C9148450F"/>
    <w:rsid w:val="0037503B"/>
  </w:style>
  <w:style w:type="paragraph" w:customStyle="1" w:styleId="44651851E2534965B5C2DDE8DDAFE466">
    <w:name w:val="44651851E2534965B5C2DDE8DDAFE466"/>
    <w:rsid w:val="0037503B"/>
  </w:style>
  <w:style w:type="paragraph" w:customStyle="1" w:styleId="490D2577374B43CC8E88F67192945896">
    <w:name w:val="490D2577374B43CC8E88F67192945896"/>
    <w:rsid w:val="0037503B"/>
  </w:style>
  <w:style w:type="paragraph" w:customStyle="1" w:styleId="8CF8E1821B664447802EFEDF15F3BF90">
    <w:name w:val="8CF8E1821B664447802EFEDF15F3BF90"/>
    <w:rsid w:val="0037503B"/>
  </w:style>
  <w:style w:type="paragraph" w:customStyle="1" w:styleId="0C87D23C713844A2A355D4E24F1BF558">
    <w:name w:val="0C87D23C713844A2A355D4E24F1BF558"/>
    <w:rsid w:val="0037503B"/>
  </w:style>
  <w:style w:type="paragraph" w:customStyle="1" w:styleId="78E62E487A604AA7BF04FCD874238D8F">
    <w:name w:val="78E62E487A604AA7BF04FCD874238D8F"/>
    <w:rsid w:val="0037503B"/>
  </w:style>
  <w:style w:type="paragraph" w:customStyle="1" w:styleId="50CF16597BD54CC1ADEFFD30CDF61246">
    <w:name w:val="50CF16597BD54CC1ADEFFD30CDF61246"/>
    <w:rsid w:val="0037503B"/>
  </w:style>
  <w:style w:type="paragraph" w:customStyle="1" w:styleId="BD0B5BBE744C46FEAE978581818EDC4D">
    <w:name w:val="BD0B5BBE744C46FEAE978581818EDC4D"/>
    <w:rsid w:val="0037503B"/>
  </w:style>
  <w:style w:type="paragraph" w:customStyle="1" w:styleId="9A01986CA5774EF59ECB3E194FDE1631">
    <w:name w:val="9A01986CA5774EF59ECB3E194FDE1631"/>
    <w:rsid w:val="0037503B"/>
  </w:style>
  <w:style w:type="paragraph" w:customStyle="1" w:styleId="0B5C973EBC4A46D68F9EF5AB67F5A929">
    <w:name w:val="0B5C973EBC4A46D68F9EF5AB67F5A929"/>
    <w:rsid w:val="0037503B"/>
  </w:style>
  <w:style w:type="paragraph" w:customStyle="1" w:styleId="92E0B5A67FD148F4A3667D85618C6149">
    <w:name w:val="92E0B5A67FD148F4A3667D85618C6149"/>
    <w:rsid w:val="0037503B"/>
  </w:style>
  <w:style w:type="paragraph" w:customStyle="1" w:styleId="8BCD15C731E2459D90E299B608BD601C">
    <w:name w:val="8BCD15C731E2459D90E299B608BD601C"/>
    <w:rsid w:val="0037503B"/>
  </w:style>
  <w:style w:type="paragraph" w:customStyle="1" w:styleId="79C6B1F234174482BA3CDE0557C59747">
    <w:name w:val="79C6B1F234174482BA3CDE0557C59747"/>
    <w:rsid w:val="0037503B"/>
  </w:style>
  <w:style w:type="paragraph" w:customStyle="1" w:styleId="9281855296DA44E5A0EB5A4B6048EBCE">
    <w:name w:val="9281855296DA44E5A0EB5A4B6048EBCE"/>
    <w:rsid w:val="0037503B"/>
  </w:style>
  <w:style w:type="paragraph" w:customStyle="1" w:styleId="FBB45B5FD11049EA9B4297BDC70072BB">
    <w:name w:val="FBB45B5FD11049EA9B4297BDC70072BB"/>
    <w:rsid w:val="0037503B"/>
  </w:style>
  <w:style w:type="paragraph" w:customStyle="1" w:styleId="30CD378C79E14F31835C0C306CCB60D8">
    <w:name w:val="30CD378C79E14F31835C0C306CCB60D8"/>
    <w:rsid w:val="0037503B"/>
  </w:style>
  <w:style w:type="paragraph" w:customStyle="1" w:styleId="CA600EE6284E41989AEA281C03180ACE">
    <w:name w:val="CA600EE6284E41989AEA281C03180ACE"/>
    <w:rsid w:val="0037503B"/>
  </w:style>
  <w:style w:type="character" w:customStyle="1" w:styleId="TextodeEspaoReservado">
    <w:name w:val="Texto de Espaço Reservado"/>
    <w:basedOn w:val="Fontepargpadro"/>
    <w:uiPriority w:val="99"/>
    <w:semiHidden/>
    <w:rsid w:val="0037503B"/>
    <w:rPr>
      <w:color w:val="808080"/>
    </w:rPr>
  </w:style>
  <w:style w:type="paragraph" w:customStyle="1" w:styleId="F06521E21E0C4B6A87DD519A67C86364">
    <w:name w:val="F06521E21E0C4B6A87DD519A67C86364"/>
    <w:rsid w:val="0037503B"/>
  </w:style>
  <w:style w:type="paragraph" w:customStyle="1" w:styleId="3816577BAF474259B06BAB4016B1252F">
    <w:name w:val="3816577BAF474259B06BAB4016B1252F"/>
    <w:rsid w:val="0037503B"/>
  </w:style>
  <w:style w:type="paragraph" w:customStyle="1" w:styleId="429E34494F9E43EF8051FF6BFCAE2332">
    <w:name w:val="429E34494F9E43EF8051FF6BFCAE2332"/>
    <w:rsid w:val="00F82E8D"/>
  </w:style>
  <w:style w:type="paragraph" w:customStyle="1" w:styleId="19414EFFB95749D092A6FA31C328986D">
    <w:name w:val="19414EFFB95749D092A6FA31C328986D"/>
    <w:rsid w:val="00F82E8D"/>
  </w:style>
  <w:style w:type="paragraph" w:customStyle="1" w:styleId="6A05B706C36A4CCBBB96AA919D368C28">
    <w:name w:val="6A05B706C36A4CCBBB96AA919D368C28"/>
    <w:rsid w:val="00F82E8D"/>
  </w:style>
  <w:style w:type="paragraph" w:customStyle="1" w:styleId="421F7CC32BD44F3AB27FE68CF5BDC0C8">
    <w:name w:val="421F7CC32BD44F3AB27FE68CF5BDC0C8"/>
    <w:rsid w:val="00F82E8D"/>
  </w:style>
  <w:style w:type="paragraph" w:customStyle="1" w:styleId="6D917BFAF8C94E538D6658A803FFD9A2">
    <w:name w:val="6D917BFAF8C94E538D6658A803FFD9A2"/>
    <w:rsid w:val="00F82E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@sullyvanmarks</CompanyAddress>
  <CompanyPhone>(33) 98823-0233</CompanyPhone>
  <CompanyFax>sullyvan-marks-902b38149</CompanyFax>
  <CompanyEmail>sullyvan.oliveira@uvvnet.com.br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elegante, elaborado pela MOO.dotx</Template>
  <TotalTime>0</TotalTime>
  <Pages>2</Pages>
  <Words>315</Words>
  <Characters>1706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SULLYVAN MARKS NASCIMENTO DE OLIVEIRA</vt:lpstr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SULLYVAN MARKS NASCIMENTO DE OLIVEIRA</dc:title>
  <dc:subject/>
  <dc:creator>Sullyvan Marks</dc:creator>
  <cp:keywords/>
  <dc:description/>
  <cp:lastModifiedBy>SULLYVAN MARKS NASCIMENTO SE OLIVEIRA</cp:lastModifiedBy>
  <cp:revision>2</cp:revision>
  <dcterms:created xsi:type="dcterms:W3CDTF">2019-04-21T21:16:00Z</dcterms:created>
  <dcterms:modified xsi:type="dcterms:W3CDTF">2019-04-21T21:16:00Z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